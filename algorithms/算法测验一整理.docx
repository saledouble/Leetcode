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540" w:rsidRPr="008E4540" w:rsidRDefault="008E4540" w:rsidP="008E4540">
      <w:r w:rsidRPr="008E4540">
        <w:rPr>
          <w:rFonts w:hint="eastAsia"/>
        </w:rPr>
        <w:t>标注：</w:t>
      </w:r>
      <w:r>
        <w:rPr>
          <w:rFonts w:hint="eastAsia"/>
        </w:rPr>
        <w:t>蓝色字体是红色字体下的一个小概念。</w:t>
      </w:r>
    </w:p>
    <w:p w:rsidR="0085390A" w:rsidRPr="0085390A" w:rsidRDefault="0085390A">
      <w:pPr>
        <w:rPr>
          <w:color w:val="000000" w:themeColor="text1"/>
        </w:rPr>
      </w:pPr>
      <w:r w:rsidRPr="0085390A">
        <w:rPr>
          <w:rFonts w:hint="eastAsia"/>
          <w:color w:val="000000" w:themeColor="text1"/>
          <w:highlight w:val="yellow"/>
        </w:rPr>
        <w:t>时间复杂度</w:t>
      </w:r>
    </w:p>
    <w:p w:rsidR="0085390A" w:rsidRDefault="0085390A">
      <w:pPr>
        <w:rPr>
          <w:color w:val="FF0000"/>
        </w:rPr>
      </w:pPr>
    </w:p>
    <w:p w:rsidR="007F42FB" w:rsidRDefault="00DA4AE0">
      <w:pPr>
        <w:rPr>
          <w:rFonts w:ascii="Calibri" w:hAnsi="Calibri" w:cs="Calibri"/>
          <w:color w:val="FF0000"/>
        </w:rPr>
      </w:pPr>
      <w:r w:rsidRPr="00164B5F">
        <w:rPr>
          <w:color w:val="FF0000"/>
        </w:rPr>
        <w:t>Algorithm</w:t>
      </w:r>
      <w:r w:rsidRPr="00164B5F">
        <w:rPr>
          <w:rFonts w:hint="eastAsia"/>
          <w:color w:val="FF0000"/>
        </w:rPr>
        <w:t>（给人看的，可以用伪代码</w:t>
      </w:r>
      <w:proofErr w:type="spellStart"/>
      <w:r w:rsidRPr="00164B5F">
        <w:rPr>
          <w:color w:val="FF0000"/>
        </w:rPr>
        <w:t>pseudocode</w:t>
      </w:r>
      <w:proofErr w:type="spellEnd"/>
      <w:r w:rsidRPr="00164B5F">
        <w:rPr>
          <w:rFonts w:hint="eastAsia"/>
          <w:color w:val="FF0000"/>
        </w:rPr>
        <w:t>表示）</w:t>
      </w:r>
      <w:r w:rsidRPr="00DA4AE0">
        <w:t xml:space="preserve"> </w:t>
      </w:r>
      <w:r>
        <w:rPr>
          <w:rFonts w:ascii="Calibri" w:hAnsi="Calibri" w:cs="Calibri" w:hint="eastAsia"/>
        </w:rPr>
        <w:t>不等于</w:t>
      </w:r>
      <w:r w:rsidRPr="00DA4AE0">
        <w:rPr>
          <w:rFonts w:ascii="Calibri" w:hAnsi="Calibri" w:cs="Calibri"/>
        </w:rPr>
        <w:t xml:space="preserve"> </w:t>
      </w:r>
      <w:r w:rsidRPr="00164B5F">
        <w:rPr>
          <w:rFonts w:ascii="Calibri" w:hAnsi="Calibri" w:cs="Calibri"/>
          <w:color w:val="FF0000"/>
        </w:rPr>
        <w:t>Program</w:t>
      </w:r>
      <w:r w:rsidRPr="00164B5F">
        <w:rPr>
          <w:rFonts w:ascii="Calibri" w:hAnsi="Calibri" w:cs="Calibri" w:hint="eastAsia"/>
          <w:color w:val="FF0000"/>
        </w:rPr>
        <w:t>（给机器运行的）</w:t>
      </w:r>
    </w:p>
    <w:p w:rsidR="00164B5F" w:rsidRPr="00164B5F" w:rsidRDefault="00164B5F">
      <w:pPr>
        <w:rPr>
          <w:rFonts w:ascii="Calibri" w:hAnsi="Calibri" w:cs="Calibri"/>
        </w:rPr>
      </w:pPr>
    </w:p>
    <w:p w:rsidR="00164B5F" w:rsidRDefault="00F55E27">
      <w:r>
        <w:rPr>
          <w:rFonts w:hint="eastAsia"/>
        </w:rPr>
        <w:t>分析</w:t>
      </w:r>
      <w:r w:rsidR="00164B5F">
        <w:rPr>
          <w:rFonts w:hint="eastAsia"/>
        </w:rPr>
        <w:t>algorithms</w:t>
      </w:r>
      <w:r>
        <w:rPr>
          <w:rFonts w:hint="eastAsia"/>
        </w:rPr>
        <w:t>的两大元素</w:t>
      </w:r>
      <w:r w:rsidR="00164B5F">
        <w:rPr>
          <w:rFonts w:hint="eastAsia"/>
        </w:rPr>
        <w:t>:</w:t>
      </w:r>
    </w:p>
    <w:p w:rsidR="00164B5F" w:rsidRPr="00164B5F" w:rsidRDefault="00164B5F">
      <w:pPr>
        <w:rPr>
          <w:color w:val="FF0000"/>
        </w:rPr>
      </w:pPr>
      <w:r w:rsidRPr="00164B5F">
        <w:rPr>
          <w:color w:val="FF0000"/>
        </w:rPr>
        <w:t>C</w:t>
      </w:r>
      <w:r w:rsidRPr="00164B5F">
        <w:rPr>
          <w:rFonts w:hint="eastAsia"/>
          <w:color w:val="FF0000"/>
        </w:rPr>
        <w:t>orrectness</w:t>
      </w:r>
    </w:p>
    <w:p w:rsidR="00164B5F" w:rsidRDefault="00164B5F">
      <w:r w:rsidRPr="00164B5F">
        <w:rPr>
          <w:color w:val="FF0000"/>
        </w:rPr>
        <w:t>E</w:t>
      </w:r>
      <w:r w:rsidRPr="00164B5F">
        <w:rPr>
          <w:rFonts w:hint="eastAsia"/>
          <w:color w:val="FF0000"/>
        </w:rPr>
        <w:t>fficiency</w:t>
      </w:r>
      <w:r>
        <w:rPr>
          <w:rFonts w:hint="eastAsia"/>
        </w:rPr>
        <w:t>:</w:t>
      </w:r>
      <w:r w:rsidRPr="00164B5F">
        <w:rPr>
          <w:rFonts w:hint="eastAsia"/>
          <w:color w:val="00B0F0"/>
        </w:rPr>
        <w:t xml:space="preserve"> running </w:t>
      </w:r>
      <w:proofErr w:type="gramStart"/>
      <w:r w:rsidRPr="00164B5F">
        <w:rPr>
          <w:rFonts w:hint="eastAsia"/>
          <w:color w:val="00B0F0"/>
        </w:rPr>
        <w:t>time(</w:t>
      </w:r>
      <w:proofErr w:type="gramEnd"/>
      <w:r w:rsidRPr="00164B5F">
        <w:rPr>
          <w:rFonts w:hint="eastAsia"/>
          <w:color w:val="00B0F0"/>
        </w:rPr>
        <w:t>time complexity)</w:t>
      </w:r>
    </w:p>
    <w:p w:rsidR="00164B5F" w:rsidRDefault="00164B5F"/>
    <w:p w:rsidR="00164B5F" w:rsidRDefault="00164B5F" w:rsidP="00164B5F">
      <w:r w:rsidRPr="00164B5F">
        <w:rPr>
          <w:color w:val="FF0000"/>
        </w:rPr>
        <w:t>Worst-case running time</w:t>
      </w:r>
      <w:r w:rsidRPr="00164B5F">
        <w:t xml:space="preserve">: </w:t>
      </w:r>
      <w:r>
        <w:t>the maximum number of</w:t>
      </w:r>
      <w:r>
        <w:rPr>
          <w:rFonts w:hint="eastAsia"/>
        </w:rPr>
        <w:t xml:space="preserve"> </w:t>
      </w:r>
      <w:r>
        <w:t>steps the algorithm takes over all possible inputs</w:t>
      </w:r>
    </w:p>
    <w:p w:rsidR="009D139B" w:rsidRDefault="009D139B" w:rsidP="00164B5F"/>
    <w:p w:rsidR="008B29DE" w:rsidRDefault="00755756" w:rsidP="00755756">
      <w:r w:rsidRPr="00755756">
        <w:rPr>
          <w:color w:val="FF0000"/>
        </w:rPr>
        <w:t>Upper Bound (of an Algorithm)</w:t>
      </w:r>
      <w:r>
        <w:rPr>
          <w:rFonts w:hint="eastAsia"/>
        </w:rPr>
        <w:t>:</w:t>
      </w:r>
      <w:r w:rsidRPr="00755756">
        <w:t xml:space="preserve"> </w:t>
      </w:r>
    </w:p>
    <w:p w:rsidR="008B29DE" w:rsidRDefault="008B29DE" w:rsidP="008B29DE">
      <w:r>
        <w:t xml:space="preserve">The number of operations </w:t>
      </w:r>
      <w:r w:rsidRPr="008B29DE">
        <w:rPr>
          <w:color w:val="00B0F0"/>
        </w:rPr>
        <w:t>sufficient</w:t>
      </w:r>
      <w:r>
        <w:t xml:space="preserve"> to solve a</w:t>
      </w:r>
      <w:r w:rsidR="006632D2">
        <w:rPr>
          <w:rFonts w:hint="eastAsia"/>
        </w:rPr>
        <w:t xml:space="preserve"> </w:t>
      </w:r>
      <w:r>
        <w:t>problem by an algorithm</w:t>
      </w:r>
    </w:p>
    <w:p w:rsidR="009D139B" w:rsidRDefault="00755756" w:rsidP="00755756">
      <w:r w:rsidRPr="00755756">
        <w:t>The worst-case complexity of an algorithm</w:t>
      </w:r>
    </w:p>
    <w:p w:rsidR="008B29DE" w:rsidRDefault="008B29DE" w:rsidP="00755756"/>
    <w:p w:rsidR="00755756" w:rsidRDefault="00755756" w:rsidP="00755756">
      <w:pPr>
        <w:rPr>
          <w:rFonts w:ascii="Calibri" w:hAnsi="Calibri" w:cs="Calibri"/>
        </w:rPr>
      </w:pPr>
      <w:r w:rsidRPr="00755756">
        <w:rPr>
          <w:color w:val="00B0F0"/>
        </w:rPr>
        <w:t xml:space="preserve">Good </w:t>
      </w:r>
      <w:proofErr w:type="gramStart"/>
      <w:r w:rsidRPr="00755756">
        <w:rPr>
          <w:color w:val="00B0F0"/>
        </w:rPr>
        <w:t>algorithms</w:t>
      </w:r>
      <w:r w:rsidRPr="00755756">
        <w:t xml:space="preserve"> </w:t>
      </w:r>
      <w:r>
        <w:rPr>
          <w:rFonts w:ascii="Calibri" w:hAnsi="Calibri" w:cs="Calibri" w:hint="eastAsia"/>
        </w:rPr>
        <w:t>:</w:t>
      </w:r>
      <w:r w:rsidRPr="00755756">
        <w:rPr>
          <w:rFonts w:ascii="Calibri" w:hAnsi="Calibri" w:cs="Calibri"/>
        </w:rPr>
        <w:t>small</w:t>
      </w:r>
      <w:proofErr w:type="gramEnd"/>
      <w:r w:rsidRPr="00755756">
        <w:rPr>
          <w:rFonts w:ascii="Calibri" w:hAnsi="Calibri" w:cs="Calibri"/>
        </w:rPr>
        <w:t xml:space="preserve"> upper bounds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上界</w:t>
      </w:r>
      <w:r w:rsidR="008B29DE">
        <w:rPr>
          <w:rFonts w:ascii="Calibri" w:hAnsi="Calibri" w:cs="Calibri" w:hint="eastAsia"/>
        </w:rPr>
        <w:t>越小越好</w:t>
      </w:r>
      <w:r>
        <w:rPr>
          <w:rFonts w:ascii="Calibri" w:hAnsi="Calibri" w:cs="Calibri" w:hint="eastAsia"/>
        </w:rPr>
        <w:t>)</w:t>
      </w:r>
    </w:p>
    <w:p w:rsidR="00755756" w:rsidRDefault="00755756" w:rsidP="00755756"/>
    <w:p w:rsidR="00755756" w:rsidRDefault="00755756" w:rsidP="00755756">
      <w:r w:rsidRPr="00755756">
        <w:rPr>
          <w:color w:val="FF0000"/>
        </w:rPr>
        <w:t>Lower Bound (of a Problem)</w:t>
      </w:r>
      <w:r>
        <w:rPr>
          <w:rFonts w:hint="eastAsia"/>
        </w:rPr>
        <w:t>:</w:t>
      </w:r>
    </w:p>
    <w:p w:rsidR="008B29DE" w:rsidRDefault="008B29DE" w:rsidP="008B29DE">
      <w:r>
        <w:t xml:space="preserve">The worst-case number of operations </w:t>
      </w:r>
      <w:r w:rsidRPr="008B29DE">
        <w:rPr>
          <w:color w:val="00B0F0"/>
        </w:rPr>
        <w:t xml:space="preserve">necessary </w:t>
      </w:r>
      <w:r>
        <w:t>to solve the</w:t>
      </w:r>
      <w:r>
        <w:rPr>
          <w:rFonts w:hint="eastAsia"/>
        </w:rPr>
        <w:t xml:space="preserve"> </w:t>
      </w:r>
      <w:r>
        <w:t>problem by any algorithm</w:t>
      </w:r>
      <w:r>
        <w:cr/>
      </w:r>
      <w:r w:rsidRPr="008B29DE">
        <w:rPr>
          <w:color w:val="00B0F0"/>
        </w:rPr>
        <w:t xml:space="preserve">Larger lower bounds is better </w:t>
      </w:r>
      <w:r>
        <w:t>(in terms of analysis)</w:t>
      </w:r>
      <w:r>
        <w:rPr>
          <w:rFonts w:hint="eastAsia"/>
        </w:rPr>
        <w:t>//</w:t>
      </w:r>
      <w:r>
        <w:rPr>
          <w:rFonts w:hint="eastAsia"/>
        </w:rPr>
        <w:t>相较于上界，下界越大越好</w:t>
      </w:r>
    </w:p>
    <w:p w:rsidR="008B29DE" w:rsidRDefault="008B29DE" w:rsidP="008B29DE"/>
    <w:p w:rsidR="00F55E27" w:rsidRPr="003B258B" w:rsidRDefault="003B258B" w:rsidP="008B29DE">
      <w:pPr>
        <w:rPr>
          <w:color w:val="FF0000"/>
        </w:rPr>
      </w:pPr>
      <w:r w:rsidRPr="003B258B">
        <w:rPr>
          <w:color w:val="FF0000"/>
        </w:rPr>
        <w:t>Upper bound = lower bound—</w:t>
      </w:r>
      <w:r w:rsidRPr="003B258B">
        <w:rPr>
          <w:rFonts w:hint="eastAsia"/>
          <w:color w:val="FF0000"/>
        </w:rPr>
        <w:t>&gt;</w:t>
      </w:r>
      <w:r w:rsidRPr="003B258B">
        <w:rPr>
          <w:rFonts w:ascii="Calibri" w:hAnsi="Calibri" w:cs="Calibri"/>
          <w:color w:val="FF0000"/>
        </w:rPr>
        <w:t>optimal algorithms</w:t>
      </w:r>
    </w:p>
    <w:p w:rsidR="00F55E27" w:rsidRDefault="00F55E27" w:rsidP="008B29DE"/>
    <w:p w:rsidR="003B258B" w:rsidRDefault="00646F2B" w:rsidP="008B29DE">
      <w:r w:rsidRPr="00646F2B">
        <w:rPr>
          <w:color w:val="FF0000"/>
        </w:rPr>
        <w:t xml:space="preserve">The Big-O </w:t>
      </w:r>
      <w:proofErr w:type="gramStart"/>
      <w:r w:rsidRPr="00646F2B">
        <w:rPr>
          <w:color w:val="FF0000"/>
        </w:rPr>
        <w:t>Notation</w:t>
      </w:r>
      <w:r>
        <w:rPr>
          <w:rFonts w:hint="eastAsia"/>
        </w:rPr>
        <w:t>(</w:t>
      </w:r>
      <w:proofErr w:type="gramEnd"/>
      <w:r>
        <w:rPr>
          <w:rFonts w:hint="eastAsia"/>
        </w:rPr>
        <w:t>用于计算时间复杂度</w:t>
      </w:r>
      <w:r w:rsidR="005D4FFB">
        <w:rPr>
          <w:rFonts w:hint="eastAsia"/>
        </w:rPr>
        <w:t>,</w:t>
      </w:r>
      <w:r w:rsidR="005D4FFB">
        <w:rPr>
          <w:rFonts w:hint="eastAsia"/>
        </w:rPr>
        <w:t>上界函数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46F2B" w:rsidRPr="00B30412" w:rsidRDefault="00646F2B" w:rsidP="00646F2B">
      <w:pPr>
        <w:rPr>
          <w:color w:val="00B0F0"/>
        </w:rPr>
      </w:pPr>
      <w:proofErr w:type="gramStart"/>
      <w:r w:rsidRPr="00B30412">
        <w:rPr>
          <w:color w:val="00B0F0"/>
        </w:rPr>
        <w:t>f(</w:t>
      </w:r>
      <w:proofErr w:type="gramEnd"/>
      <w:r w:rsidRPr="00B30412">
        <w:rPr>
          <w:color w:val="00B0F0"/>
        </w:rPr>
        <w:t xml:space="preserve">n) = O(g(n)) </w:t>
      </w:r>
      <w:r w:rsidRPr="00B30412">
        <w:rPr>
          <w:rFonts w:hint="eastAsia"/>
          <w:color w:val="00B0F0"/>
        </w:rPr>
        <w:t>,</w:t>
      </w:r>
      <w:r w:rsidRPr="00B30412">
        <w:rPr>
          <w:color w:val="00B0F0"/>
        </w:rPr>
        <w:t xml:space="preserve">if f(n) </w:t>
      </w:r>
      <w:r w:rsidRPr="00B30412">
        <w:rPr>
          <w:rFonts w:hint="eastAsia"/>
          <w:color w:val="00B0F0"/>
        </w:rPr>
        <w:t>&lt;=</w:t>
      </w:r>
      <w:r w:rsidRPr="00B30412">
        <w:rPr>
          <w:rFonts w:ascii="Calibri" w:hAnsi="Calibri" w:cs="Calibri"/>
          <w:color w:val="00B0F0"/>
        </w:rPr>
        <w:t>c g(n) for all n</w:t>
      </w:r>
      <w:r w:rsidRPr="00B30412">
        <w:rPr>
          <w:rFonts w:ascii="Calibri" w:hAnsi="Calibri" w:cs="Calibri" w:hint="eastAsia"/>
          <w:color w:val="00B0F0"/>
        </w:rPr>
        <w:t>&gt;=</w:t>
      </w:r>
      <w:r w:rsidRPr="00B30412">
        <w:rPr>
          <w:rFonts w:ascii="Calibri" w:hAnsi="Calibri" w:cs="Calibri"/>
          <w:color w:val="00B0F0"/>
        </w:rPr>
        <w:t xml:space="preserve"> n0</w:t>
      </w:r>
      <w:r w:rsidRPr="00B30412">
        <w:rPr>
          <w:color w:val="00B0F0"/>
        </w:rPr>
        <w:t xml:space="preserve"> for</w:t>
      </w:r>
      <w:r w:rsidRPr="00B30412">
        <w:rPr>
          <w:rFonts w:hint="eastAsia"/>
          <w:color w:val="00B0F0"/>
        </w:rPr>
        <w:t xml:space="preserve"> </w:t>
      </w:r>
      <w:r w:rsidRPr="00B30412">
        <w:rPr>
          <w:color w:val="00B0F0"/>
        </w:rPr>
        <w:t>some constants c, n0</w:t>
      </w:r>
    </w:p>
    <w:p w:rsidR="00B30412" w:rsidRDefault="00B30412" w:rsidP="00646F2B">
      <w:proofErr w:type="gramStart"/>
      <w:r w:rsidRPr="00B30412">
        <w:t>f(</w:t>
      </w:r>
      <w:proofErr w:type="gramEnd"/>
      <w:r w:rsidRPr="00B30412">
        <w:t>n) grows slower or same as g(n)</w:t>
      </w:r>
    </w:p>
    <w:p w:rsidR="00B30412" w:rsidRDefault="00B30412" w:rsidP="00646F2B"/>
    <w:p w:rsidR="00EC6CB0" w:rsidRDefault="00EC6CB0" w:rsidP="00EC6CB0">
      <w:r w:rsidRPr="00516C50">
        <w:rPr>
          <w:color w:val="00B0F0"/>
        </w:rPr>
        <w:t>Consecutive statements</w:t>
      </w:r>
      <w:r>
        <w:rPr>
          <w:rFonts w:hint="eastAsia"/>
        </w:rPr>
        <w:t>:</w:t>
      </w:r>
      <w:r w:rsidRPr="00EC6CB0">
        <w:t xml:space="preserve"> </w:t>
      </w:r>
      <w:r>
        <w:t xml:space="preserve">Complexity of {S1; </w:t>
      </w:r>
      <w:proofErr w:type="gramStart"/>
      <w:r>
        <w:t>S2;</w:t>
      </w:r>
      <w:proofErr w:type="gramEnd"/>
      <w:r>
        <w:t>} = max(complexity of S1, complexity</w:t>
      </w:r>
    </w:p>
    <w:p w:rsidR="00B30412" w:rsidRDefault="00EC6CB0" w:rsidP="00EC6CB0">
      <w:proofErr w:type="gramStart"/>
      <w:r>
        <w:t>of</w:t>
      </w:r>
      <w:proofErr w:type="gramEnd"/>
      <w:r>
        <w:t xml:space="preserve"> S2)</w:t>
      </w:r>
      <w:r>
        <w:cr/>
      </w:r>
    </w:p>
    <w:p w:rsidR="00EC6CB0" w:rsidRDefault="00804811" w:rsidP="00804811">
      <w:r w:rsidRPr="00516C50">
        <w:rPr>
          <w:color w:val="00B0F0"/>
        </w:rPr>
        <w:t>Loops</w:t>
      </w:r>
      <w:r w:rsidRPr="00804811">
        <w:t xml:space="preserve">: </w:t>
      </w:r>
      <w:r>
        <w:t>Complexity = complexity of statements inside the loop *number of times the loop is executed</w:t>
      </w:r>
      <w:r>
        <w:cr/>
      </w:r>
    </w:p>
    <w:p w:rsidR="00804811" w:rsidRDefault="007B007B" w:rsidP="007B007B">
      <w:r w:rsidRPr="00516C50">
        <w:rPr>
          <w:color w:val="00B0F0"/>
        </w:rPr>
        <w:t>If-then-else</w:t>
      </w:r>
      <w:r w:rsidRPr="007B007B">
        <w:t xml:space="preserve">: </w:t>
      </w:r>
      <w:r>
        <w:t xml:space="preserve">Complexity of if (A) then B else C = </w:t>
      </w:r>
      <w:proofErr w:type="gramStart"/>
      <w:r>
        <w:t>max(</w:t>
      </w:r>
      <w:proofErr w:type="gramEnd"/>
      <w:r>
        <w:t xml:space="preserve">complexity of </w:t>
      </w:r>
      <w:proofErr w:type="spellStart"/>
      <w:r>
        <w:t>A+B,complexity</w:t>
      </w:r>
      <w:proofErr w:type="spellEnd"/>
      <w:r>
        <w:t xml:space="preserve"> of A+C)</w:t>
      </w:r>
      <w:r>
        <w:cr/>
      </w:r>
    </w:p>
    <w:p w:rsidR="007B007B" w:rsidRDefault="007B007B" w:rsidP="007B007B">
      <w:r w:rsidRPr="00E95EB2">
        <w:rPr>
          <w:rFonts w:ascii="Calibri" w:hAnsi="Calibri" w:cs="Calibri"/>
          <w:color w:val="00B0F0"/>
        </w:rPr>
        <w:t>Funct</w:t>
      </w:r>
      <w:r w:rsidRPr="00E95EB2">
        <w:rPr>
          <w:color w:val="00B0F0"/>
        </w:rPr>
        <w:t xml:space="preserve">ion </w:t>
      </w:r>
      <w:proofErr w:type="spellStart"/>
      <w:r w:rsidRPr="00E95EB2">
        <w:rPr>
          <w:color w:val="00B0F0"/>
        </w:rPr>
        <w:t>calls</w:t>
      </w:r>
      <w:proofErr w:type="gramStart"/>
      <w:r>
        <w:t>:Complexity</w:t>
      </w:r>
      <w:proofErr w:type="spellEnd"/>
      <w:proofErr w:type="gramEnd"/>
      <w:r>
        <w:t xml:space="preserve"> of function calls should be </w:t>
      </w:r>
      <w:proofErr w:type="spellStart"/>
      <w:r>
        <w:t>analysed</w:t>
      </w:r>
      <w:proofErr w:type="spellEnd"/>
      <w:r>
        <w:t xml:space="preserve"> separately</w:t>
      </w:r>
      <w:r>
        <w:rPr>
          <w:rFonts w:hint="eastAsia"/>
        </w:rPr>
        <w:t xml:space="preserve"> </w:t>
      </w:r>
      <w:r>
        <w:t>from the calling routine</w:t>
      </w:r>
    </w:p>
    <w:p w:rsidR="007B007B" w:rsidRDefault="007B007B" w:rsidP="007B007B"/>
    <w:p w:rsidR="005D4FFB" w:rsidRDefault="00050461" w:rsidP="00050461">
      <w:pPr>
        <w:rPr>
          <w:color w:val="FF0000"/>
        </w:rPr>
      </w:pPr>
      <w:r w:rsidRPr="00050461">
        <w:rPr>
          <w:color w:val="FF0000"/>
        </w:rPr>
        <w:t>Big-Omega</w:t>
      </w:r>
      <w:r w:rsidR="005D4FFB" w:rsidRPr="005D4FFB">
        <w:rPr>
          <w:rFonts w:hint="eastAsia"/>
          <w:color w:val="000000" w:themeColor="text1"/>
        </w:rPr>
        <w:t>（下界函数）</w:t>
      </w:r>
      <w:r w:rsidRPr="005D4FFB">
        <w:rPr>
          <w:color w:val="000000" w:themeColor="text1"/>
        </w:rPr>
        <w:t>:</w:t>
      </w:r>
    </w:p>
    <w:p w:rsidR="007B007B" w:rsidRDefault="00050461" w:rsidP="005D4FFB">
      <w:proofErr w:type="gramStart"/>
      <w:r w:rsidRPr="005D4FFB">
        <w:rPr>
          <w:color w:val="00B0F0"/>
        </w:rPr>
        <w:t>f(</w:t>
      </w:r>
      <w:proofErr w:type="gramEnd"/>
      <w:r w:rsidRPr="005D4FFB">
        <w:rPr>
          <w:color w:val="00B0F0"/>
        </w:rPr>
        <w:t xml:space="preserve">n) = </w:t>
      </w:r>
      <w:r w:rsidRPr="005D4FFB">
        <w:rPr>
          <w:rFonts w:hint="eastAsia"/>
          <w:color w:val="00B0F0"/>
        </w:rPr>
        <w:t>Ω</w:t>
      </w:r>
      <w:r w:rsidRPr="005D4FFB">
        <w:rPr>
          <w:rFonts w:ascii="Calibri" w:hAnsi="Calibri" w:cs="Calibri"/>
          <w:color w:val="00B0F0"/>
        </w:rPr>
        <w:t>(g(n))</w:t>
      </w:r>
      <w:r w:rsidRPr="005D4FFB">
        <w:rPr>
          <w:rFonts w:ascii="Calibri" w:hAnsi="Calibri" w:cs="Calibri" w:hint="eastAsia"/>
          <w:color w:val="00B0F0"/>
        </w:rPr>
        <w:t xml:space="preserve"> </w:t>
      </w:r>
      <w:r>
        <w:rPr>
          <w:rFonts w:ascii="Calibri" w:hAnsi="Calibri" w:cs="Calibri"/>
        </w:rPr>
        <w:t xml:space="preserve"> if f(n)</w:t>
      </w:r>
      <w:r>
        <w:rPr>
          <w:rFonts w:ascii="Calibri" w:hAnsi="Calibri" w:cs="Calibri" w:hint="eastAsia"/>
        </w:rPr>
        <w:t>&gt;=</w:t>
      </w:r>
      <w:r>
        <w:rPr>
          <w:rFonts w:ascii="Calibri" w:hAnsi="Calibri" w:cs="Calibri"/>
        </w:rPr>
        <w:t xml:space="preserve">c g(n) 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for all </w:t>
      </w:r>
      <w:r>
        <w:rPr>
          <w:rFonts w:ascii="Calibri" w:hAnsi="Calibri" w:cs="Calibri" w:hint="eastAsia"/>
        </w:rPr>
        <w:t>&gt;=</w:t>
      </w:r>
      <w:r>
        <w:rPr>
          <w:rFonts w:ascii="Calibri" w:hAnsi="Calibri" w:cs="Calibri"/>
        </w:rPr>
        <w:t xml:space="preserve"> n0</w:t>
      </w:r>
      <w:r>
        <w:t>, for some</w:t>
      </w:r>
      <w:r>
        <w:rPr>
          <w:rFonts w:hint="eastAsia"/>
        </w:rPr>
        <w:t xml:space="preserve"> </w:t>
      </w:r>
      <w:r>
        <w:t>constants c, n0</w:t>
      </w:r>
    </w:p>
    <w:p w:rsidR="005D4FFB" w:rsidRDefault="005D4FFB" w:rsidP="005D4FFB"/>
    <w:p w:rsidR="00386809" w:rsidRDefault="00386809" w:rsidP="00386809">
      <w:r w:rsidRPr="00386809">
        <w:rPr>
          <w:rFonts w:ascii="Calibri" w:hAnsi="Calibri" w:cs="Calibri"/>
          <w:color w:val="FF0000"/>
        </w:rPr>
        <w:t>Big-Theta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/>
        </w:rPr>
        <w:t>Optimal</w:t>
      </w:r>
      <w:r>
        <w:rPr>
          <w:rFonts w:ascii="Calibri" w:hAnsi="Calibri" w:cs="Calibri" w:hint="eastAsia"/>
        </w:rPr>
        <w:t>最优函数）</w:t>
      </w:r>
      <w:r>
        <w:rPr>
          <w:rFonts w:ascii="Calibri" w:hAnsi="Calibri" w:cs="Calibri"/>
        </w:rPr>
        <w:t>:</w:t>
      </w:r>
    </w:p>
    <w:p w:rsidR="00386809" w:rsidRDefault="00386809" w:rsidP="00386809">
      <w:pPr>
        <w:pBdr>
          <w:bottom w:val="single" w:sz="6" w:space="1" w:color="auto"/>
        </w:pBdr>
      </w:pPr>
      <w:r w:rsidRPr="00386809">
        <w:rPr>
          <w:rFonts w:ascii="Calibri" w:hAnsi="Calibri" w:cs="Calibri"/>
          <w:color w:val="00B0F0"/>
        </w:rPr>
        <w:t xml:space="preserve">f(n) = </w:t>
      </w:r>
      <w:r w:rsidRPr="00386809">
        <w:rPr>
          <w:rFonts w:ascii="Calibri" w:hAnsi="Calibri" w:cs="Calibri" w:hint="eastAsia"/>
          <w:color w:val="00B0F0"/>
        </w:rPr>
        <w:t>Θ</w:t>
      </w:r>
      <w:r w:rsidRPr="00386809">
        <w:rPr>
          <w:rFonts w:ascii="Calibri" w:hAnsi="Calibri" w:cs="Calibri"/>
          <w:color w:val="00B0F0"/>
        </w:rPr>
        <w:t>(g(n))</w:t>
      </w:r>
      <w:r>
        <w:rPr>
          <w:rFonts w:ascii="Calibri" w:hAnsi="Calibri" w:cs="Calibri" w:hint="eastAsia"/>
        </w:rPr>
        <w:t xml:space="preserve">   </w:t>
      </w:r>
      <w:r>
        <w:rPr>
          <w:rFonts w:ascii="Calibri" w:hAnsi="Calibri" w:cs="Calibri"/>
        </w:rPr>
        <w:t xml:space="preserve"> if f(n) = O(g(n)) and f(</w:t>
      </w:r>
      <w:r w:rsidRPr="00386809">
        <w:t>n) =</w:t>
      </w:r>
      <w:r w:rsidRPr="00386809">
        <w:rPr>
          <w:rFonts w:hint="eastAsia"/>
        </w:rPr>
        <w:t>Ω</w:t>
      </w:r>
      <w:r w:rsidRPr="00386809">
        <w:t>(g(n))</w:t>
      </w:r>
    </w:p>
    <w:p w:rsidR="0085390A" w:rsidRPr="00386809" w:rsidRDefault="0085390A" w:rsidP="00386809">
      <w:pPr>
        <w:pBdr>
          <w:bottom w:val="single" w:sz="6" w:space="1" w:color="auto"/>
        </w:pBdr>
      </w:pPr>
    </w:p>
    <w:p w:rsidR="0085390A" w:rsidRDefault="0085390A" w:rsidP="00386809">
      <w:pPr>
        <w:rPr>
          <w:rFonts w:ascii="Calibri" w:hAnsi="Calibri" w:cs="Calibri"/>
        </w:rPr>
      </w:pPr>
    </w:p>
    <w:p w:rsidR="0085390A" w:rsidRPr="0085390A" w:rsidRDefault="0085390A" w:rsidP="00386809">
      <w:pPr>
        <w:rPr>
          <w:rFonts w:ascii="Calibri" w:hAnsi="Calibri" w:cs="Calibri"/>
        </w:rPr>
      </w:pPr>
      <w:r w:rsidRPr="0085390A">
        <w:rPr>
          <w:rFonts w:ascii="Calibri" w:hAnsi="Calibri" w:cs="Calibri" w:hint="eastAsia"/>
          <w:highlight w:val="yellow"/>
        </w:rPr>
        <w:t>数据结构</w:t>
      </w:r>
    </w:p>
    <w:p w:rsidR="00386809" w:rsidRPr="00B8583A" w:rsidRDefault="00B8583A" w:rsidP="00386809">
      <w:pPr>
        <w:rPr>
          <w:color w:val="FF0000"/>
        </w:rPr>
      </w:pPr>
      <w:r w:rsidRPr="00B8583A">
        <w:rPr>
          <w:color w:val="FF0000"/>
        </w:rPr>
        <w:t>Algorithms + Data Structures = Programs</w:t>
      </w:r>
    </w:p>
    <w:p w:rsidR="00B8583A" w:rsidRDefault="00B8583A" w:rsidP="00386809"/>
    <w:p w:rsidR="0085390A" w:rsidRPr="0085390A" w:rsidRDefault="0085390A" w:rsidP="00386809">
      <w:pPr>
        <w:rPr>
          <w:color w:val="FF0000"/>
        </w:rPr>
      </w:pPr>
      <w:r w:rsidRPr="0085390A">
        <w:rPr>
          <w:rFonts w:hint="eastAsia"/>
          <w:color w:val="FF0000"/>
        </w:rPr>
        <w:t>Common data structure:</w:t>
      </w:r>
    </w:p>
    <w:p w:rsidR="0085390A" w:rsidRDefault="0085390A" w:rsidP="00386809">
      <w:proofErr w:type="gramStart"/>
      <w:r>
        <w:rPr>
          <w:rFonts w:hint="eastAsia"/>
        </w:rPr>
        <w:t>1.</w:t>
      </w:r>
      <w:r w:rsidRPr="00A76DD0">
        <w:rPr>
          <w:rFonts w:hint="eastAsia"/>
          <w:highlight w:val="cyan"/>
        </w:rPr>
        <w:t>array</w:t>
      </w:r>
      <w:r w:rsidRPr="00A76DD0">
        <w:rPr>
          <w:rFonts w:hint="eastAsia"/>
          <w:highlight w:val="cyan"/>
        </w:rPr>
        <w:t>数组</w:t>
      </w:r>
      <w:proofErr w:type="gramEnd"/>
      <w:r>
        <w:rPr>
          <w:rFonts w:hint="eastAsia"/>
        </w:rPr>
        <w:t>：</w:t>
      </w:r>
      <w:r w:rsidRPr="0085390A">
        <w:rPr>
          <w:color w:val="00B0F0"/>
        </w:rPr>
        <w:t>Direct access</w:t>
      </w:r>
      <w:r w:rsidRPr="0085390A">
        <w:t xml:space="preserve"> – A[</w:t>
      </w:r>
      <w:proofErr w:type="spellStart"/>
      <w:r w:rsidRPr="0085390A">
        <w:t>i</w:t>
      </w:r>
      <w:proofErr w:type="spellEnd"/>
      <w:r w:rsidRPr="0085390A">
        <w:t>] in O(1) time</w:t>
      </w:r>
    </w:p>
    <w:p w:rsidR="0085390A" w:rsidRDefault="0085390A" w:rsidP="00386809">
      <w:proofErr w:type="gramStart"/>
      <w:r>
        <w:rPr>
          <w:rFonts w:hint="eastAsia"/>
        </w:rPr>
        <w:t>2.</w:t>
      </w:r>
      <w:r w:rsidRPr="00A76DD0">
        <w:rPr>
          <w:rFonts w:hint="eastAsia"/>
          <w:highlight w:val="cyan"/>
        </w:rPr>
        <w:t>linked</w:t>
      </w:r>
      <w:proofErr w:type="gramEnd"/>
      <w:r w:rsidRPr="00A76DD0">
        <w:rPr>
          <w:rFonts w:hint="eastAsia"/>
          <w:highlight w:val="cyan"/>
        </w:rPr>
        <w:t xml:space="preserve"> list</w:t>
      </w:r>
      <w:r w:rsidRPr="00A76DD0">
        <w:rPr>
          <w:rFonts w:hint="eastAsia"/>
          <w:highlight w:val="cyan"/>
        </w:rPr>
        <w:t>链表</w:t>
      </w:r>
      <w:r>
        <w:rPr>
          <w:rFonts w:hint="eastAsia"/>
        </w:rPr>
        <w:t>：</w:t>
      </w:r>
    </w:p>
    <w:p w:rsidR="0085390A" w:rsidRDefault="0085390A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3601720" cy="524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A" w:rsidRDefault="0085390A" w:rsidP="00386809">
      <w:r>
        <w:rPr>
          <w:rFonts w:hint="eastAsia"/>
        </w:rPr>
        <w:t>一个链表中结点的声明：</w:t>
      </w:r>
    </w:p>
    <w:p w:rsidR="0085390A" w:rsidRDefault="0085390A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2870200" cy="87439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A" w:rsidRDefault="0085390A" w:rsidP="00386809">
      <w:r>
        <w:rPr>
          <w:rFonts w:hint="eastAsia"/>
        </w:rPr>
        <w:t>一个链表的声明（包含链表头，三个操作——搜索，插入，删除</w:t>
      </w:r>
      <w:r w:rsidR="00A472A8">
        <w:rPr>
          <w:rFonts w:hint="eastAsia"/>
        </w:rPr>
        <w:t>，这三个操作具体实现见下</w:t>
      </w:r>
      <w:r>
        <w:rPr>
          <w:rFonts w:hint="eastAsia"/>
        </w:rPr>
        <w:t>）：</w:t>
      </w:r>
    </w:p>
    <w:p w:rsidR="0085390A" w:rsidRDefault="0085390A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4197985" cy="12166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A8" w:rsidRDefault="00A472A8" w:rsidP="00386809">
      <w:r>
        <w:rPr>
          <w:rFonts w:hint="eastAsia"/>
        </w:rPr>
        <w:t>由此可见，链表不同于数组，是不可以直接访问的（</w:t>
      </w:r>
      <w:r>
        <w:rPr>
          <w:rFonts w:hint="eastAsia"/>
        </w:rPr>
        <w:t>direct access</w:t>
      </w:r>
      <w:r>
        <w:rPr>
          <w:rFonts w:hint="eastAsia"/>
        </w:rPr>
        <w:t>）</w:t>
      </w:r>
    </w:p>
    <w:p w:rsidR="00A472A8" w:rsidRDefault="00A472A8" w:rsidP="00386809">
      <w:r>
        <w:rPr>
          <w:rFonts w:hint="eastAsia"/>
        </w:rPr>
        <w:t>搜索：</w:t>
      </w:r>
    </w:p>
    <w:p w:rsidR="003B7A79" w:rsidRDefault="00A472A8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4055110" cy="12166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79" w:rsidRDefault="003B7A79">
      <w:pPr>
        <w:widowControl/>
        <w:jc w:val="left"/>
      </w:pPr>
      <w:r>
        <w:br w:type="page"/>
      </w:r>
    </w:p>
    <w:p w:rsidR="00502215" w:rsidRDefault="00502215" w:rsidP="00386809">
      <w:r>
        <w:rPr>
          <w:rFonts w:hint="eastAsia"/>
        </w:rPr>
        <w:lastRenderedPageBreak/>
        <w:t>插入（在</w:t>
      </w:r>
      <w:r>
        <w:rPr>
          <w:rFonts w:hint="eastAsia"/>
        </w:rPr>
        <w:t>y</w:t>
      </w:r>
      <w:r>
        <w:rPr>
          <w:rFonts w:hint="eastAsia"/>
        </w:rPr>
        <w:t>结点之后插入</w:t>
      </w:r>
      <w:r>
        <w:rPr>
          <w:rFonts w:hint="eastAsia"/>
        </w:rPr>
        <w:t>t</w:t>
      </w:r>
      <w:r>
        <w:rPr>
          <w:rFonts w:hint="eastAsia"/>
        </w:rPr>
        <w:t>）：</w:t>
      </w:r>
    </w:p>
    <w:p w:rsidR="00A472A8" w:rsidRDefault="00502215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3975735" cy="2250440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79" w:rsidRDefault="003B7A79" w:rsidP="00386809"/>
    <w:p w:rsidR="003B7A79" w:rsidRDefault="009C7A15" w:rsidP="00386809">
      <w:r>
        <w:rPr>
          <w:rFonts w:hint="eastAsia"/>
        </w:rPr>
        <w:t>删除：</w:t>
      </w:r>
    </w:p>
    <w:p w:rsidR="009C7A15" w:rsidRDefault="009C7A15" w:rsidP="00386809">
      <w:r>
        <w:rPr>
          <w:rFonts w:hint="eastAsia"/>
          <w:noProof/>
          <w:lang w:val="en-GB" w:eastAsia="en-GB"/>
        </w:rPr>
        <w:drawing>
          <wp:inline distT="0" distB="0" distL="0" distR="0">
            <wp:extent cx="2369185" cy="2705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79" w:rsidRDefault="003B7A79" w:rsidP="00386809"/>
    <w:p w:rsidR="009C7A15" w:rsidRDefault="009C7A15" w:rsidP="00386809">
      <w:r w:rsidRPr="009C7A15">
        <w:rPr>
          <w:rFonts w:hint="eastAsia"/>
          <w:color w:val="00B0F0"/>
        </w:rPr>
        <w:t>双向链表</w:t>
      </w:r>
      <w:r w:rsidRPr="009C7A15">
        <w:rPr>
          <w:color w:val="00B0F0"/>
        </w:rPr>
        <w:t>Doubly linked list</w:t>
      </w:r>
      <w:r>
        <w:rPr>
          <w:rFonts w:hint="eastAsia"/>
        </w:rPr>
        <w:t>：除了指向下一个结点的指针之后，还增加了一个指向上一个结点</w:t>
      </w:r>
      <w:r>
        <w:rPr>
          <w:rFonts w:hint="eastAsia"/>
        </w:rPr>
        <w:t>previous</w:t>
      </w:r>
      <w:r>
        <w:rPr>
          <w:rFonts w:hint="eastAsia"/>
        </w:rPr>
        <w:t>的指针</w:t>
      </w:r>
    </w:p>
    <w:p w:rsidR="009C7A15" w:rsidRDefault="009C7A15" w:rsidP="00386809">
      <w:r w:rsidRPr="009C7A15">
        <w:rPr>
          <w:rFonts w:hint="eastAsia"/>
          <w:color w:val="00B0F0"/>
        </w:rPr>
        <w:t>循环链表</w:t>
      </w:r>
      <w:r w:rsidRPr="009C7A15">
        <w:rPr>
          <w:color w:val="00B0F0"/>
        </w:rPr>
        <w:t>Circular linked list</w:t>
      </w:r>
      <w:r w:rsidRPr="009C7A15">
        <w:t>:</w:t>
      </w:r>
      <w:r>
        <w:rPr>
          <w:rFonts w:hint="eastAsia"/>
        </w:rPr>
        <w:t>最后一个结点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指针指向</w:t>
      </w:r>
      <w:r>
        <w:rPr>
          <w:rFonts w:hint="eastAsia"/>
        </w:rPr>
        <w:t>head</w:t>
      </w:r>
      <w:r>
        <w:rPr>
          <w:rFonts w:hint="eastAsia"/>
        </w:rPr>
        <w:t>链表头</w:t>
      </w:r>
    </w:p>
    <w:p w:rsidR="009F6DA1" w:rsidRDefault="009F6DA1" w:rsidP="00386809"/>
    <w:p w:rsidR="0085390A" w:rsidRDefault="0085390A" w:rsidP="00386809">
      <w:proofErr w:type="gramStart"/>
      <w:r>
        <w:rPr>
          <w:rFonts w:hint="eastAsia"/>
        </w:rPr>
        <w:t>3.</w:t>
      </w:r>
      <w:r w:rsidRPr="00A76DD0">
        <w:rPr>
          <w:rFonts w:hint="eastAsia"/>
          <w:highlight w:val="cyan"/>
        </w:rPr>
        <w:t>stack</w:t>
      </w:r>
      <w:r w:rsidRPr="00A76DD0">
        <w:rPr>
          <w:rFonts w:hint="eastAsia"/>
          <w:highlight w:val="cyan"/>
        </w:rPr>
        <w:t>栈</w:t>
      </w:r>
      <w:proofErr w:type="gramEnd"/>
    </w:p>
    <w:p w:rsidR="00A472A8" w:rsidRPr="00A76DD0" w:rsidRDefault="009F6DA1" w:rsidP="00386809">
      <w:pPr>
        <w:rPr>
          <w:color w:val="00B0F0"/>
        </w:rPr>
      </w:pPr>
      <w:proofErr w:type="gramStart"/>
      <w:r w:rsidRPr="00A76DD0">
        <w:rPr>
          <w:color w:val="00B0F0"/>
        </w:rPr>
        <w:t>last-in-first-out</w:t>
      </w:r>
      <w:proofErr w:type="gramEnd"/>
      <w:r w:rsidRPr="00A76DD0">
        <w:rPr>
          <w:color w:val="00B0F0"/>
        </w:rPr>
        <w:t xml:space="preserve"> (LIFO)</w:t>
      </w:r>
    </w:p>
    <w:p w:rsidR="00A76DD0" w:rsidRDefault="009F6DA1" w:rsidP="00386809">
      <w:proofErr w:type="gramStart"/>
      <w:r>
        <w:rPr>
          <w:rFonts w:hint="eastAsia"/>
        </w:rPr>
        <w:t>Push(</w:t>
      </w:r>
      <w:proofErr w:type="gramEnd"/>
      <w:r w:rsidR="00A76DD0">
        <w:rPr>
          <w:rFonts w:hint="eastAsia"/>
        </w:rPr>
        <w:t>v</w:t>
      </w:r>
      <w:r>
        <w:rPr>
          <w:rFonts w:hint="eastAsia"/>
        </w:rPr>
        <w:t>)</w:t>
      </w:r>
      <w:r>
        <w:rPr>
          <w:rFonts w:hint="eastAsia"/>
        </w:rPr>
        <w:t>压栈</w:t>
      </w:r>
      <w:r w:rsidR="00A76DD0">
        <w:rPr>
          <w:rFonts w:hint="eastAsia"/>
        </w:rPr>
        <w:t>:</w:t>
      </w:r>
      <w:r w:rsidR="00A76DD0">
        <w:rPr>
          <w:rFonts w:hint="eastAsia"/>
        </w:rPr>
        <w:t>将元素</w:t>
      </w:r>
      <w:r w:rsidR="00A76DD0">
        <w:rPr>
          <w:rFonts w:hint="eastAsia"/>
        </w:rPr>
        <w:t>v</w:t>
      </w:r>
      <w:r w:rsidR="00A76DD0">
        <w:rPr>
          <w:rFonts w:hint="eastAsia"/>
        </w:rPr>
        <w:t>压入栈中</w:t>
      </w:r>
      <w:r>
        <w:rPr>
          <w:rFonts w:hint="eastAsia"/>
        </w:rPr>
        <w:t>/</w:t>
      </w:r>
    </w:p>
    <w:p w:rsidR="009F6DA1" w:rsidRDefault="009F6DA1" w:rsidP="00386809">
      <w:proofErr w:type="gramStart"/>
      <w:r>
        <w:rPr>
          <w:rFonts w:hint="eastAsia"/>
        </w:rPr>
        <w:t>pop(</w:t>
      </w:r>
      <w:proofErr w:type="gramEnd"/>
      <w:r>
        <w:rPr>
          <w:rFonts w:hint="eastAsia"/>
        </w:rPr>
        <w:t>)</w:t>
      </w:r>
      <w:r>
        <w:rPr>
          <w:rFonts w:hint="eastAsia"/>
        </w:rPr>
        <w:t>弹栈</w:t>
      </w:r>
      <w:r w:rsidR="00A76DD0">
        <w:rPr>
          <w:rFonts w:hint="eastAsia"/>
        </w:rPr>
        <w:t>：将栈顶的元素弹出栈外</w:t>
      </w:r>
    </w:p>
    <w:p w:rsidR="00A76DD0" w:rsidRPr="00A76DD0" w:rsidRDefault="00A76DD0" w:rsidP="00386809">
      <w:proofErr w:type="gramStart"/>
      <w:r>
        <w:rPr>
          <w:rFonts w:hint="eastAsia"/>
        </w:rPr>
        <w:t>Top(</w:t>
      </w:r>
      <w:proofErr w:type="gramEnd"/>
      <w:r>
        <w:rPr>
          <w:rFonts w:hint="eastAsia"/>
        </w:rPr>
        <w:t>)</w:t>
      </w:r>
      <w:r>
        <w:rPr>
          <w:rFonts w:hint="eastAsia"/>
        </w:rPr>
        <w:t>返回栈顶的元素</w:t>
      </w:r>
    </w:p>
    <w:p w:rsidR="009F6DA1" w:rsidRDefault="009F6DA1" w:rsidP="00386809"/>
    <w:p w:rsidR="0085390A" w:rsidRDefault="0085390A" w:rsidP="00386809">
      <w:proofErr w:type="gramStart"/>
      <w:r>
        <w:rPr>
          <w:rFonts w:hint="eastAsia"/>
        </w:rPr>
        <w:t>4.</w:t>
      </w:r>
      <w:r w:rsidRPr="00A76DD0">
        <w:rPr>
          <w:rFonts w:hint="eastAsia"/>
          <w:highlight w:val="cyan"/>
        </w:rPr>
        <w:t>queue</w:t>
      </w:r>
      <w:r w:rsidRPr="00A76DD0">
        <w:rPr>
          <w:rFonts w:hint="eastAsia"/>
          <w:highlight w:val="cyan"/>
        </w:rPr>
        <w:t>队列</w:t>
      </w:r>
      <w:proofErr w:type="gramEnd"/>
    </w:p>
    <w:p w:rsidR="00A76DD0" w:rsidRPr="00A76DD0" w:rsidRDefault="00A76DD0" w:rsidP="00A76DD0">
      <w:proofErr w:type="gramStart"/>
      <w:r w:rsidRPr="00A76DD0">
        <w:rPr>
          <w:color w:val="00B0F0"/>
        </w:rPr>
        <w:t>first-in-first-out</w:t>
      </w:r>
      <w:proofErr w:type="gramEnd"/>
      <w:r w:rsidRPr="00A76DD0">
        <w:rPr>
          <w:color w:val="00B0F0"/>
        </w:rPr>
        <w:t xml:space="preserve"> (FIFO)</w:t>
      </w:r>
      <w:r w:rsidRPr="00A76DD0">
        <w:rPr>
          <w:color w:val="00B0F0"/>
        </w:rPr>
        <w:cr/>
      </w:r>
      <w:proofErr w:type="spellStart"/>
      <w:proofErr w:type="gramStart"/>
      <w:r w:rsidRPr="00A76DD0">
        <w:t>Enqueue</w:t>
      </w:r>
      <w:proofErr w:type="spellEnd"/>
      <w:r w:rsidRPr="00A76DD0">
        <w:t>(</w:t>
      </w:r>
      <w:proofErr w:type="gramEnd"/>
      <w:r w:rsidRPr="00A76DD0">
        <w:t>v): insert v into queue Q</w:t>
      </w:r>
    </w:p>
    <w:p w:rsidR="00B8583A" w:rsidRDefault="00A76DD0" w:rsidP="00A76DD0">
      <w:proofErr w:type="spellStart"/>
      <w:proofErr w:type="gramStart"/>
      <w:r w:rsidRPr="00A76DD0">
        <w:rPr>
          <w:rFonts w:ascii="Calibri" w:hAnsi="Calibri" w:cs="Calibri"/>
        </w:rPr>
        <w:t>Dequ</w:t>
      </w:r>
      <w:r w:rsidRPr="00A76DD0">
        <w:t>eue</w:t>
      </w:r>
      <w:proofErr w:type="spellEnd"/>
      <w:r w:rsidRPr="00A76DD0">
        <w:t>(</w:t>
      </w:r>
      <w:proofErr w:type="gramEnd"/>
      <w:r w:rsidRPr="00A76DD0">
        <w:t>): return and remove first element from Q</w:t>
      </w:r>
      <w:r w:rsidRPr="00A76DD0">
        <w:cr/>
      </w:r>
    </w:p>
    <w:p w:rsidR="00A76DD0" w:rsidRDefault="0039580C" w:rsidP="00A76DD0">
      <w:r w:rsidRPr="0039580C">
        <w:rPr>
          <w:rFonts w:hint="eastAsia"/>
          <w:highlight w:val="cyan"/>
        </w:rPr>
        <w:t>3&amp;4</w:t>
      </w:r>
      <w:r w:rsidRPr="0039580C">
        <w:rPr>
          <w:rFonts w:hint="eastAsia"/>
          <w:highlight w:val="cyan"/>
        </w:rPr>
        <w:t>都是一种抽象的数据结构，而</w:t>
      </w:r>
      <w:r w:rsidRPr="0039580C">
        <w:rPr>
          <w:rFonts w:hint="eastAsia"/>
          <w:highlight w:val="cyan"/>
        </w:rPr>
        <w:t>1&amp;2</w:t>
      </w:r>
      <w:r w:rsidRPr="0039580C">
        <w:rPr>
          <w:rFonts w:hint="eastAsia"/>
          <w:highlight w:val="cyan"/>
        </w:rPr>
        <w:t>是具体的数据结构。</w:t>
      </w:r>
      <w:r w:rsidRPr="0039580C">
        <w:rPr>
          <w:rFonts w:hint="eastAsia"/>
          <w:highlight w:val="cyan"/>
        </w:rPr>
        <w:t>3&amp;4</w:t>
      </w:r>
      <w:r w:rsidRPr="0039580C">
        <w:rPr>
          <w:rFonts w:hint="eastAsia"/>
          <w:highlight w:val="cyan"/>
        </w:rPr>
        <w:t>可以由</w:t>
      </w:r>
      <w:r w:rsidRPr="0039580C">
        <w:rPr>
          <w:rFonts w:hint="eastAsia"/>
          <w:highlight w:val="cyan"/>
        </w:rPr>
        <w:t>1&amp;</w:t>
      </w:r>
      <w:r>
        <w:rPr>
          <w:rFonts w:hint="eastAsia"/>
          <w:highlight w:val="cyan"/>
        </w:rPr>
        <w:t>2</w:t>
      </w:r>
      <w:r w:rsidRPr="0039580C">
        <w:rPr>
          <w:rFonts w:hint="eastAsia"/>
          <w:highlight w:val="cyan"/>
        </w:rPr>
        <w:t>实现。</w:t>
      </w:r>
    </w:p>
    <w:p w:rsidR="0039580C" w:rsidRDefault="00346395" w:rsidP="00A76DD0"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实现一个栈</w:t>
      </w:r>
      <w:r>
        <w:rPr>
          <w:rFonts w:hint="eastAsia"/>
        </w:rPr>
        <w:t>stack</w:t>
      </w:r>
      <w:r w:rsidR="00EB6B2F" w:rsidRPr="00EB6B2F">
        <w:rPr>
          <w:rFonts w:hint="eastAsia"/>
        </w:rPr>
        <w:t xml:space="preserve"> </w:t>
      </w:r>
      <w:r w:rsidR="00EB6B2F">
        <w:rPr>
          <w:rFonts w:hint="eastAsia"/>
          <w:noProof/>
          <w:lang w:val="en-GB" w:eastAsia="en-GB"/>
        </w:rPr>
        <w:drawing>
          <wp:inline distT="0" distB="0" distL="0" distR="0">
            <wp:extent cx="905663" cy="317144"/>
            <wp:effectExtent l="19050" t="0" r="8737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" cy="31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395" w:rsidRDefault="00346395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2834306" cy="1622066"/>
            <wp:effectExtent l="19050" t="0" r="4144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23" cy="16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2F" w:rsidRDefault="00EB6B2F" w:rsidP="00A76DD0">
      <w:r>
        <w:rPr>
          <w:rFonts w:hint="eastAsia"/>
        </w:rPr>
        <w:lastRenderedPageBreak/>
        <w:t>实现一个队列：</w:t>
      </w:r>
    </w:p>
    <w:p w:rsidR="00EB6B2F" w:rsidRDefault="00EB6B2F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1200785" cy="65976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2F" w:rsidRDefault="00EB6B2F" w:rsidP="00A76DD0">
      <w:pPr>
        <w:pBdr>
          <w:bottom w:val="single" w:sz="6" w:space="1" w:color="auto"/>
        </w:pBdr>
      </w:pPr>
      <w:r>
        <w:rPr>
          <w:rFonts w:hint="eastAsia"/>
          <w:noProof/>
          <w:lang w:val="en-GB" w:eastAsia="en-GB"/>
        </w:rPr>
        <w:drawing>
          <wp:inline distT="0" distB="0" distL="0" distR="0">
            <wp:extent cx="3932748" cy="227987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71" cy="228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6D" w:rsidRDefault="0024666D" w:rsidP="00A76DD0">
      <w:pPr>
        <w:pBdr>
          <w:bottom w:val="single" w:sz="6" w:space="1" w:color="auto"/>
        </w:pBdr>
      </w:pPr>
    </w:p>
    <w:p w:rsidR="0024666D" w:rsidRDefault="0024666D" w:rsidP="00A76DD0">
      <w:r w:rsidRPr="0024666D">
        <w:rPr>
          <w:rFonts w:hint="eastAsia"/>
          <w:highlight w:val="yellow"/>
        </w:rPr>
        <w:t>排序和搜索</w:t>
      </w:r>
    </w:p>
    <w:p w:rsidR="0024666D" w:rsidRDefault="0024666D" w:rsidP="00A76DD0">
      <w:r w:rsidRPr="00884741">
        <w:rPr>
          <w:rFonts w:hint="eastAsia"/>
          <w:color w:val="FF0000"/>
        </w:rPr>
        <w:t>二分查找</w:t>
      </w:r>
      <w:r w:rsidRPr="00884741">
        <w:rPr>
          <w:color w:val="FF0000"/>
        </w:rPr>
        <w:t>Binary search</w:t>
      </w:r>
      <w:r>
        <w:rPr>
          <w:rFonts w:hint="eastAsia"/>
        </w:rPr>
        <w:t>：</w:t>
      </w:r>
    </w:p>
    <w:p w:rsidR="004D0E3F" w:rsidRDefault="004D0E3F" w:rsidP="00A76DD0">
      <w:r>
        <w:rPr>
          <w:rFonts w:hint="eastAsia"/>
        </w:rPr>
        <w:t>在一个有序的数列中查找一个数，与中间数进行比较，根据比较大小，选择数的前半部分或者后半部分作为新的查找数列，进入下一次查找。这将需要查找的数列一步一步地划分成小数列，也就是将一个大的任务划分成一个个的子任务，符合递归调用的思想。</w:t>
      </w:r>
    </w:p>
    <w:p w:rsidR="00346395" w:rsidRDefault="00884741" w:rsidP="00A76DD0">
      <w:r w:rsidRPr="00884741">
        <w:rPr>
          <w:rFonts w:hint="eastAsia"/>
          <w:color w:val="00B0F0"/>
        </w:rPr>
        <w:t>非递归</w:t>
      </w:r>
      <w:r>
        <w:rPr>
          <w:rFonts w:hint="eastAsia"/>
        </w:rPr>
        <w:t>：</w:t>
      </w:r>
    </w:p>
    <w:p w:rsidR="00884741" w:rsidRDefault="00884741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3805527" cy="1682831"/>
            <wp:effectExtent l="19050" t="0" r="447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60" cy="168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41" w:rsidRDefault="00884741" w:rsidP="00A76DD0"/>
    <w:p w:rsidR="0039580C" w:rsidRDefault="004D0E3F" w:rsidP="00A76DD0">
      <w:r w:rsidRPr="004D0E3F">
        <w:rPr>
          <w:rFonts w:hint="eastAsia"/>
          <w:color w:val="00B0F0"/>
        </w:rPr>
        <w:t>递归</w:t>
      </w:r>
      <w:r>
        <w:rPr>
          <w:rFonts w:hint="eastAsia"/>
        </w:rPr>
        <w:t>：递归的出口是所查找的数列为空（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&gt;j</w:t>
      </w:r>
      <w:r>
        <w:rPr>
          <w:rFonts w:hint="eastAsia"/>
        </w:rPr>
        <w:t>）或者查找到的时候</w:t>
      </w:r>
      <w:r>
        <w:rPr>
          <w:rFonts w:hint="eastAsia"/>
        </w:rPr>
        <w:t>(A[mid]==x)</w:t>
      </w:r>
    </w:p>
    <w:p w:rsidR="004D0E3F" w:rsidRDefault="004D0E3F" w:rsidP="00A76DD0">
      <w:r>
        <w:rPr>
          <w:noProof/>
          <w:lang w:val="en-GB" w:eastAsia="en-GB"/>
        </w:rPr>
        <w:drawing>
          <wp:inline distT="0" distB="0" distL="0" distR="0">
            <wp:extent cx="3809116" cy="1733384"/>
            <wp:effectExtent l="19050" t="0" r="88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81" cy="173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D0" w:rsidRDefault="00964DD0" w:rsidP="00A76DD0">
      <w:r>
        <w:rPr>
          <w:rFonts w:hint="eastAsia"/>
        </w:rPr>
        <w:lastRenderedPageBreak/>
        <w:t>时间复杂度是</w:t>
      </w:r>
      <w:r w:rsidRPr="00964DD0">
        <w:rPr>
          <w:color w:val="00B0F0"/>
        </w:rPr>
        <w:t>O(log n)</w:t>
      </w:r>
      <w:r w:rsidRPr="00964DD0">
        <w:rPr>
          <w:color w:val="00B0F0"/>
        </w:rPr>
        <w:cr/>
      </w:r>
    </w:p>
    <w:p w:rsidR="004D0E3F" w:rsidRDefault="0062063D" w:rsidP="00A76DD0">
      <w:r w:rsidRPr="0062063D">
        <w:rPr>
          <w:rFonts w:hint="eastAsia"/>
          <w:color w:val="FF0000"/>
        </w:rPr>
        <w:t>选择排序</w:t>
      </w:r>
      <w:r w:rsidRPr="0062063D">
        <w:rPr>
          <w:color w:val="FF0000"/>
        </w:rPr>
        <w:t>Selection Sort</w:t>
      </w:r>
      <w:r>
        <w:rPr>
          <w:rFonts w:hint="eastAsia"/>
        </w:rPr>
        <w:t>：</w:t>
      </w:r>
    </w:p>
    <w:p w:rsidR="0062063D" w:rsidRDefault="0062063D" w:rsidP="00A76DD0">
      <w:r>
        <w:rPr>
          <w:rFonts w:hint="eastAsia"/>
        </w:rPr>
        <w:t>每次循环只做一次交换，选择出最值</w:t>
      </w:r>
    </w:p>
    <w:p w:rsidR="0062063D" w:rsidRDefault="0062063D" w:rsidP="00A76DD0">
      <w:r>
        <w:rPr>
          <w:noProof/>
          <w:lang w:val="en-GB" w:eastAsia="en-GB"/>
        </w:rPr>
        <w:drawing>
          <wp:inline distT="0" distB="0" distL="0" distR="0">
            <wp:extent cx="3458845" cy="2154555"/>
            <wp:effectExtent l="1905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3D" w:rsidRDefault="0062063D" w:rsidP="00A76DD0"/>
    <w:p w:rsidR="0062063D" w:rsidRPr="0062063D" w:rsidRDefault="0062063D" w:rsidP="00A76DD0">
      <w:r>
        <w:rPr>
          <w:rFonts w:hint="eastAsia"/>
        </w:rPr>
        <w:t>时间复杂度：</w:t>
      </w:r>
      <w:r w:rsidRPr="0062063D">
        <w:rPr>
          <w:color w:val="00B0F0"/>
        </w:rPr>
        <w:t>O(n</w:t>
      </w:r>
      <w:r w:rsidRPr="0062063D">
        <w:rPr>
          <w:rFonts w:hint="eastAsia"/>
          <w:color w:val="00B0F0"/>
        </w:rPr>
        <w:t>^</w:t>
      </w:r>
      <w:r w:rsidRPr="0062063D">
        <w:rPr>
          <w:color w:val="00B0F0"/>
        </w:rPr>
        <w:t>2)</w:t>
      </w:r>
      <w:r w:rsidRPr="0062063D">
        <w:rPr>
          <w:color w:val="00B0F0"/>
        </w:rPr>
        <w:cr/>
      </w:r>
    </w:p>
    <w:p w:rsidR="0062063D" w:rsidRPr="0062063D" w:rsidRDefault="0062063D" w:rsidP="00A76DD0">
      <w:r w:rsidRPr="0062063D">
        <w:rPr>
          <w:rFonts w:hint="eastAsia"/>
          <w:color w:val="FF0000"/>
        </w:rPr>
        <w:t>插入排序</w:t>
      </w:r>
      <w:r w:rsidR="00FC4E44">
        <w:rPr>
          <w:rFonts w:hint="eastAsia"/>
          <w:color w:val="FF0000"/>
        </w:rPr>
        <w:t>insert sort</w:t>
      </w:r>
      <w:r w:rsidRPr="0062063D">
        <w:rPr>
          <w:rFonts w:hint="eastAsia"/>
        </w:rPr>
        <w:t>：</w:t>
      </w:r>
    </w:p>
    <w:p w:rsidR="0062063D" w:rsidRDefault="0062063D" w:rsidP="00A76DD0">
      <w:r w:rsidRPr="0062063D">
        <w:rPr>
          <w:rFonts w:hint="eastAsia"/>
        </w:rPr>
        <w:t>每次循环</w:t>
      </w:r>
      <w:r>
        <w:rPr>
          <w:rFonts w:hint="eastAsia"/>
        </w:rPr>
        <w:t>，将下一个待排的数插入到已经排好的有序数列之中</w:t>
      </w:r>
    </w:p>
    <w:p w:rsidR="0062063D" w:rsidRDefault="0062063D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3622647" cy="1902364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72" cy="190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D8" w:rsidRPr="0062063D" w:rsidRDefault="002C47D8" w:rsidP="00A76DD0">
      <w:r w:rsidRPr="002C47D8">
        <w:t>Benef</w:t>
      </w:r>
      <w:r>
        <w:t xml:space="preserve">its from </w:t>
      </w:r>
      <w:r w:rsidRPr="002C47D8">
        <w:rPr>
          <w:color w:val="00B0F0"/>
        </w:rPr>
        <w:t>partially-sorted input</w:t>
      </w:r>
    </w:p>
    <w:p w:rsidR="0062063D" w:rsidRDefault="00F812D5" w:rsidP="00A76DD0">
      <w:pPr>
        <w:rPr>
          <w:color w:val="00B0F0"/>
        </w:rPr>
      </w:pPr>
      <w:r>
        <w:rPr>
          <w:rFonts w:hint="eastAsia"/>
        </w:rPr>
        <w:t>时间复杂度：</w:t>
      </w:r>
      <w:r w:rsidRPr="00F812D5">
        <w:rPr>
          <w:color w:val="00B0F0"/>
        </w:rPr>
        <w:t>O(n</w:t>
      </w:r>
      <w:r w:rsidRPr="00F812D5">
        <w:rPr>
          <w:rFonts w:hint="eastAsia"/>
          <w:color w:val="00B0F0"/>
        </w:rPr>
        <w:t>^</w:t>
      </w:r>
      <w:r w:rsidRPr="00F812D5">
        <w:rPr>
          <w:color w:val="00B0F0"/>
        </w:rPr>
        <w:t>2)</w:t>
      </w:r>
    </w:p>
    <w:p w:rsidR="00F812D5" w:rsidRPr="00F812D5" w:rsidRDefault="00F812D5" w:rsidP="00A76DD0"/>
    <w:p w:rsidR="00F812D5" w:rsidRPr="00F812D5" w:rsidRDefault="00F812D5" w:rsidP="00A76DD0">
      <w:r w:rsidRPr="00F812D5">
        <w:rPr>
          <w:color w:val="FF0000"/>
        </w:rPr>
        <w:t>Binary insertion sort</w:t>
      </w:r>
      <w:r>
        <w:rPr>
          <w:rFonts w:hint="eastAsia"/>
        </w:rPr>
        <w:t>:</w:t>
      </w:r>
      <w:r w:rsidR="0099421F" w:rsidRPr="0099421F">
        <w:rPr>
          <w:rFonts w:hint="eastAsia"/>
        </w:rPr>
        <w:t xml:space="preserve"> </w:t>
      </w:r>
      <w:r w:rsidR="0099421F">
        <w:rPr>
          <w:rFonts w:hint="eastAsia"/>
        </w:rPr>
        <w:t>插入排序的升级版，在插入待排序的数时候，进行二分查找，而不是顺序查找。</w:t>
      </w:r>
      <w:r w:rsidR="0099421F" w:rsidRPr="0099421F">
        <w:rPr>
          <w:rFonts w:hint="eastAsia"/>
          <w:color w:val="00B0F0"/>
        </w:rPr>
        <w:t>比较次数是</w:t>
      </w:r>
      <w:r w:rsidR="0099421F" w:rsidRPr="0099421F">
        <w:rPr>
          <w:rFonts w:hint="eastAsia"/>
          <w:color w:val="00B0F0"/>
        </w:rPr>
        <w:t>O(</w:t>
      </w:r>
      <w:proofErr w:type="spellStart"/>
      <w:r w:rsidR="0099421F" w:rsidRPr="0099421F">
        <w:rPr>
          <w:rFonts w:hint="eastAsia"/>
          <w:color w:val="00B0F0"/>
        </w:rPr>
        <w:t>nlogn</w:t>
      </w:r>
      <w:proofErr w:type="spellEnd"/>
      <w:r w:rsidR="0099421F" w:rsidRPr="0099421F">
        <w:rPr>
          <w:rFonts w:hint="eastAsia"/>
          <w:color w:val="00B0F0"/>
        </w:rPr>
        <w:t>)</w:t>
      </w:r>
      <w:r w:rsidR="0099421F">
        <w:rPr>
          <w:rFonts w:hint="eastAsia"/>
        </w:rPr>
        <w:t>，但是</w:t>
      </w:r>
      <w:r w:rsidRPr="0099421F">
        <w:rPr>
          <w:rFonts w:hint="eastAsia"/>
          <w:color w:val="00B0F0"/>
        </w:rPr>
        <w:t>时间复杂度是</w:t>
      </w:r>
      <w:r w:rsidRPr="0099421F">
        <w:rPr>
          <w:color w:val="00B0F0"/>
        </w:rPr>
        <w:t xml:space="preserve"> O(n </w:t>
      </w:r>
      <w:r w:rsidR="0099421F" w:rsidRPr="0099421F">
        <w:rPr>
          <w:rFonts w:hint="eastAsia"/>
          <w:color w:val="00B0F0"/>
        </w:rPr>
        <w:t>^2</w:t>
      </w:r>
      <w:r w:rsidRPr="0099421F">
        <w:rPr>
          <w:color w:val="00B0F0"/>
        </w:rPr>
        <w:t>)</w:t>
      </w:r>
      <w:r w:rsidR="0099421F">
        <w:rPr>
          <w:rFonts w:hint="eastAsia"/>
          <w:color w:val="00B0F0"/>
        </w:rPr>
        <w:t>，主要是移动数据的原因</w:t>
      </w:r>
    </w:p>
    <w:p w:rsidR="00F812D5" w:rsidRDefault="00F812D5" w:rsidP="00A76DD0">
      <w:pPr>
        <w:pBdr>
          <w:bottom w:val="single" w:sz="6" w:space="1" w:color="auto"/>
        </w:pBdr>
      </w:pPr>
    </w:p>
    <w:p w:rsidR="002C47D8" w:rsidRDefault="002C47D8" w:rsidP="00A76DD0"/>
    <w:p w:rsidR="00A50F89" w:rsidRPr="00A50F89" w:rsidRDefault="00A50F89" w:rsidP="00A76DD0">
      <w:pPr>
        <w:rPr>
          <w:color w:val="FF0000"/>
        </w:rPr>
      </w:pPr>
      <w:r w:rsidRPr="00A50F89">
        <w:rPr>
          <w:rFonts w:hint="eastAsia"/>
          <w:color w:val="FF0000"/>
        </w:rPr>
        <w:t>递归经典例子：汉诺塔</w:t>
      </w:r>
    </w:p>
    <w:p w:rsidR="00A50F89" w:rsidRDefault="00D7620D" w:rsidP="00A76DD0"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n)=2T(n-1)+1</w:t>
      </w:r>
    </w:p>
    <w:p w:rsidR="00D7620D" w:rsidRDefault="00D7620D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2051685" cy="564515"/>
            <wp:effectExtent l="19050" t="0" r="571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0D" w:rsidRDefault="00D7620D" w:rsidP="00D7620D">
      <w:r>
        <w:rPr>
          <w:rFonts w:hint="eastAsia"/>
        </w:rPr>
        <w:t>当我们需要吧</w:t>
      </w:r>
      <w:r>
        <w:rPr>
          <w:rFonts w:hint="eastAsia"/>
        </w:rPr>
        <w:t>A</w:t>
      </w:r>
      <w:r>
        <w:rPr>
          <w:rFonts w:hint="eastAsia"/>
        </w:rPr>
        <w:t>柱上</w:t>
      </w:r>
      <w:r>
        <w:rPr>
          <w:rFonts w:hint="eastAsia"/>
        </w:rPr>
        <w:t>n</w:t>
      </w:r>
      <w:r>
        <w:rPr>
          <w:rFonts w:hint="eastAsia"/>
        </w:rPr>
        <w:t>个盘子放到</w:t>
      </w:r>
      <w:r>
        <w:rPr>
          <w:rFonts w:hint="eastAsia"/>
        </w:rPr>
        <w:t>C</w:t>
      </w:r>
      <w:r>
        <w:rPr>
          <w:rFonts w:hint="eastAsia"/>
        </w:rPr>
        <w:t>柱时，我们可以先将</w:t>
      </w:r>
      <w:r>
        <w:rPr>
          <w:rFonts w:hint="eastAsia"/>
        </w:rPr>
        <w:t>n-1</w:t>
      </w:r>
      <w:r>
        <w:rPr>
          <w:rFonts w:hint="eastAsia"/>
        </w:rPr>
        <w:t>个盘子放到</w:t>
      </w:r>
      <w:r>
        <w:rPr>
          <w:rFonts w:hint="eastAsia"/>
        </w:rPr>
        <w:t>B</w:t>
      </w:r>
      <w:r>
        <w:rPr>
          <w:rFonts w:hint="eastAsia"/>
        </w:rPr>
        <w:t>柱上，再将</w:t>
      </w:r>
      <w:r>
        <w:rPr>
          <w:rFonts w:hint="eastAsia"/>
        </w:rPr>
        <w:t>A</w:t>
      </w:r>
      <w:r>
        <w:rPr>
          <w:rFonts w:hint="eastAsia"/>
        </w:rPr>
        <w:t>柱最底部的盘子放到</w:t>
      </w:r>
      <w:r>
        <w:rPr>
          <w:rFonts w:hint="eastAsia"/>
        </w:rPr>
        <w:t>C</w:t>
      </w:r>
      <w:r>
        <w:rPr>
          <w:rFonts w:hint="eastAsia"/>
        </w:rPr>
        <w:t>柱子上，再将</w:t>
      </w:r>
      <w:r>
        <w:rPr>
          <w:rFonts w:hint="eastAsia"/>
        </w:rPr>
        <w:t>n-1</w:t>
      </w:r>
      <w:r>
        <w:rPr>
          <w:rFonts w:hint="eastAsia"/>
        </w:rPr>
        <w:t>个盘子从</w:t>
      </w:r>
      <w:r>
        <w:rPr>
          <w:rFonts w:hint="eastAsia"/>
        </w:rPr>
        <w:t>B</w:t>
      </w:r>
      <w:r>
        <w:rPr>
          <w:rFonts w:hint="eastAsia"/>
        </w:rPr>
        <w:t>柱放到</w:t>
      </w:r>
      <w:r>
        <w:rPr>
          <w:rFonts w:hint="eastAsia"/>
        </w:rPr>
        <w:t>C</w:t>
      </w:r>
      <w:r>
        <w:rPr>
          <w:rFonts w:hint="eastAsia"/>
        </w:rPr>
        <w:t>柱。因此，将</w:t>
      </w:r>
      <w:r>
        <w:rPr>
          <w:rFonts w:hint="eastAsia"/>
        </w:rPr>
        <w:t>n</w:t>
      </w:r>
      <w:r>
        <w:rPr>
          <w:rFonts w:hint="eastAsia"/>
        </w:rPr>
        <w:t>个从</w:t>
      </w:r>
      <w:r>
        <w:rPr>
          <w:rFonts w:hint="eastAsia"/>
        </w:rPr>
        <w:t>A</w:t>
      </w:r>
      <w:r>
        <w:rPr>
          <w:rFonts w:hint="eastAsia"/>
        </w:rPr>
        <w:t>柱到</w:t>
      </w:r>
      <w:r>
        <w:rPr>
          <w:rFonts w:hint="eastAsia"/>
        </w:rPr>
        <w:t>C</w:t>
      </w:r>
      <w:r>
        <w:rPr>
          <w:rFonts w:hint="eastAsia"/>
        </w:rPr>
        <w:lastRenderedPageBreak/>
        <w:t>柱盘子的任务分解成</w:t>
      </w:r>
      <w:r>
        <w:rPr>
          <w:rFonts w:hint="eastAsia"/>
        </w:rPr>
        <w:t>n-1</w:t>
      </w:r>
      <w:r>
        <w:rPr>
          <w:rFonts w:hint="eastAsia"/>
        </w:rPr>
        <w:t>个盘子从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的子任务和一个盘子到从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的子任务。所以，递推公式是：</w:t>
      </w:r>
      <w:r>
        <w:rPr>
          <w:rFonts w:hint="eastAsia"/>
        </w:rPr>
        <w:t>T(n)=2T(n-1)+1</w:t>
      </w:r>
    </w:p>
    <w:p w:rsidR="00D7620D" w:rsidRDefault="00D7620D" w:rsidP="00A76DD0"/>
    <w:p w:rsidR="00A50F89" w:rsidRDefault="00A50F89" w:rsidP="00A76DD0">
      <w:r w:rsidRPr="00A50F89">
        <w:rPr>
          <w:rFonts w:hint="eastAsia"/>
          <w:color w:val="FF0000"/>
        </w:rPr>
        <w:t>计算递归函数的三种方法</w:t>
      </w:r>
      <w:r>
        <w:rPr>
          <w:rFonts w:hint="eastAsia"/>
        </w:rPr>
        <w:t>：</w:t>
      </w:r>
    </w:p>
    <w:p w:rsidR="00A50F89" w:rsidRPr="00A50F89" w:rsidRDefault="00A50F89" w:rsidP="00A76DD0">
      <w:pPr>
        <w:rPr>
          <w:color w:val="00B0F0"/>
        </w:rPr>
      </w:pPr>
      <w:proofErr w:type="gramStart"/>
      <w:r w:rsidRPr="00A50F89">
        <w:rPr>
          <w:rFonts w:hint="eastAsia"/>
          <w:color w:val="00B0F0"/>
        </w:rPr>
        <w:t>1.interation</w:t>
      </w:r>
      <w:r>
        <w:rPr>
          <w:rFonts w:hint="eastAsia"/>
          <w:color w:val="00B0F0"/>
        </w:rPr>
        <w:t>迭代法</w:t>
      </w:r>
      <w:proofErr w:type="gramEnd"/>
    </w:p>
    <w:p w:rsidR="00A50F89" w:rsidRDefault="00A50F89" w:rsidP="00A76DD0">
      <w:r>
        <w:rPr>
          <w:rFonts w:hint="eastAsia"/>
        </w:rPr>
        <w:tab/>
      </w:r>
      <w:r>
        <w:rPr>
          <w:rFonts w:hint="eastAsia"/>
        </w:rPr>
        <w:t>递推到最初可知的值</w:t>
      </w:r>
    </w:p>
    <w:p w:rsidR="00A50F89" w:rsidRDefault="00A50F89" w:rsidP="00A76DD0">
      <w:r>
        <w:rPr>
          <w:rFonts w:hint="eastAsia"/>
        </w:rPr>
        <w:tab/>
      </w:r>
      <w:proofErr w:type="spellStart"/>
      <w:r>
        <w:rPr>
          <w:rFonts w:hint="eastAsia"/>
        </w:rPr>
        <w:t>e.g</w:t>
      </w:r>
      <w:proofErr w:type="spellEnd"/>
    </w:p>
    <w:p w:rsidR="00A50F89" w:rsidRDefault="00A50F89" w:rsidP="00A76DD0">
      <w:r>
        <w:rPr>
          <w:rFonts w:hint="eastAsia"/>
        </w:rPr>
        <w:tab/>
      </w:r>
      <w:r>
        <w:rPr>
          <w:rFonts w:hint="eastAsia"/>
          <w:noProof/>
          <w:lang w:val="en-GB" w:eastAsia="en-GB"/>
        </w:rPr>
        <w:drawing>
          <wp:inline distT="0" distB="0" distL="0" distR="0">
            <wp:extent cx="2472856" cy="1332812"/>
            <wp:effectExtent l="19050" t="0" r="3644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36" cy="13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9" w:rsidRPr="00A50F89" w:rsidRDefault="00A50F89" w:rsidP="00A76DD0">
      <w:pPr>
        <w:rPr>
          <w:color w:val="00B0F0"/>
        </w:rPr>
      </w:pPr>
      <w:proofErr w:type="gramStart"/>
      <w:r w:rsidRPr="00A50F89">
        <w:rPr>
          <w:rFonts w:hint="eastAsia"/>
          <w:color w:val="00B0F0"/>
        </w:rPr>
        <w:t>2.induction</w:t>
      </w:r>
      <w:r>
        <w:rPr>
          <w:rFonts w:hint="eastAsia"/>
          <w:color w:val="00B0F0"/>
        </w:rPr>
        <w:t>归纳法</w:t>
      </w:r>
      <w:proofErr w:type="gramEnd"/>
    </w:p>
    <w:p w:rsidR="00A50F89" w:rsidRDefault="00A50F89" w:rsidP="00A76DD0">
      <w:r>
        <w:rPr>
          <w:rFonts w:hint="eastAsia"/>
        </w:rPr>
        <w:tab/>
      </w:r>
      <w:r>
        <w:rPr>
          <w:rFonts w:hint="eastAsia"/>
          <w:noProof/>
          <w:lang w:val="en-GB" w:eastAsia="en-GB"/>
        </w:rPr>
        <w:drawing>
          <wp:inline distT="0" distB="0" distL="0" distR="0">
            <wp:extent cx="4087778" cy="1544272"/>
            <wp:effectExtent l="19050" t="0" r="7972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94" cy="15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9" w:rsidRDefault="00A50F89" w:rsidP="00A76DD0">
      <w:proofErr w:type="gramStart"/>
      <w:r>
        <w:rPr>
          <w:rFonts w:hint="eastAsia"/>
        </w:rPr>
        <w:t>3.</w:t>
      </w:r>
      <w:r w:rsidRPr="00A50F89">
        <w:rPr>
          <w:rFonts w:hint="eastAsia"/>
          <w:color w:val="00B0F0"/>
        </w:rPr>
        <w:t>master</w:t>
      </w:r>
      <w:proofErr w:type="gramEnd"/>
      <w:r w:rsidRPr="00A50F89">
        <w:rPr>
          <w:rFonts w:hint="eastAsia"/>
          <w:color w:val="00B0F0"/>
        </w:rPr>
        <w:t xml:space="preserve"> theorem</w:t>
      </w:r>
    </w:p>
    <w:p w:rsidR="00A50F89" w:rsidRDefault="00A50F89" w:rsidP="00A76DD0">
      <w:r>
        <w:rPr>
          <w:rFonts w:hint="eastAsia"/>
        </w:rPr>
        <w:t>套公式</w:t>
      </w:r>
    </w:p>
    <w:p w:rsidR="00A50F89" w:rsidRDefault="00A50F89" w:rsidP="00A76DD0">
      <w:r>
        <w:rPr>
          <w:rFonts w:hint="eastAsia"/>
          <w:noProof/>
          <w:lang w:val="en-GB" w:eastAsia="en-GB"/>
        </w:rPr>
        <w:drawing>
          <wp:inline distT="0" distB="0" distL="0" distR="0">
            <wp:extent cx="3352303" cy="1828021"/>
            <wp:effectExtent l="19050" t="0" r="497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50" cy="18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9" w:rsidRDefault="00A50F89" w:rsidP="00A76DD0"/>
    <w:p w:rsidR="00A50F89" w:rsidRDefault="00A50F89" w:rsidP="00A76DD0">
      <w:r w:rsidRPr="00A50F89">
        <w:rPr>
          <w:rFonts w:hint="eastAsia"/>
          <w:color w:val="FF0000"/>
        </w:rPr>
        <w:t>递归树</w:t>
      </w:r>
      <w:r w:rsidRPr="00A50F89">
        <w:rPr>
          <w:color w:val="FF0000"/>
        </w:rPr>
        <w:t>Recursion Tree</w:t>
      </w:r>
      <w:r>
        <w:rPr>
          <w:rFonts w:hint="eastAsia"/>
        </w:rPr>
        <w:t>可以帮助计算时间复杂度</w:t>
      </w:r>
    </w:p>
    <w:p w:rsidR="00A50F89" w:rsidRDefault="00A50F89" w:rsidP="00A76DD0">
      <w:r>
        <w:rPr>
          <w:noProof/>
          <w:lang w:val="en-GB" w:eastAsia="en-GB"/>
        </w:rPr>
        <w:drawing>
          <wp:inline distT="0" distB="0" distL="0" distR="0">
            <wp:extent cx="3463998" cy="1432713"/>
            <wp:effectExtent l="19050" t="0" r="3102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11" cy="143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89" w:rsidRDefault="00A50F89" w:rsidP="00A76DD0"/>
    <w:p w:rsidR="00A50F89" w:rsidRDefault="00A50F89" w:rsidP="00A76DD0">
      <w:pPr>
        <w:pBdr>
          <w:bottom w:val="single" w:sz="6" w:space="1" w:color="auto"/>
        </w:pBdr>
      </w:pPr>
      <w:r>
        <w:rPr>
          <w:noProof/>
          <w:lang w:val="en-GB" w:eastAsia="en-GB"/>
        </w:rPr>
        <w:drawing>
          <wp:inline distT="0" distB="0" distL="0" distR="0">
            <wp:extent cx="4325620" cy="46926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5A" w:rsidRDefault="002676A1" w:rsidP="00A76DD0">
      <w:r w:rsidRPr="002676A1">
        <w:rPr>
          <w:highlight w:val="yellow"/>
        </w:rPr>
        <w:t>Divide and Conquer</w:t>
      </w:r>
    </w:p>
    <w:p w:rsidR="00ED4A36" w:rsidRDefault="00ED4A36" w:rsidP="00A76DD0">
      <w:pPr>
        <w:rPr>
          <w:color w:val="FF0000"/>
        </w:rPr>
      </w:pPr>
    </w:p>
    <w:p w:rsidR="002676A1" w:rsidRDefault="002676A1" w:rsidP="00A76DD0">
      <w:r w:rsidRPr="00ED4A36">
        <w:rPr>
          <w:color w:val="FF0000"/>
        </w:rPr>
        <w:t>Principle of Divide and Conquer</w:t>
      </w:r>
      <w:r>
        <w:t>:</w:t>
      </w:r>
    </w:p>
    <w:p w:rsidR="002676A1" w:rsidRDefault="002676A1" w:rsidP="00A76DD0">
      <w:proofErr w:type="gramStart"/>
      <w:r>
        <w:t>1.partition</w:t>
      </w:r>
      <w:proofErr w:type="gramEnd"/>
      <w:r>
        <w:t xml:space="preserve"> a problem into different parts</w:t>
      </w:r>
    </w:p>
    <w:p w:rsidR="002676A1" w:rsidRDefault="002676A1" w:rsidP="00A76DD0">
      <w:proofErr w:type="gramStart"/>
      <w:r>
        <w:t>2.solve</w:t>
      </w:r>
      <w:proofErr w:type="gramEnd"/>
      <w:r>
        <w:t xml:space="preserve"> the </w:t>
      </w:r>
      <w:proofErr w:type="spellStart"/>
      <w:r>
        <w:t>subproblems</w:t>
      </w:r>
      <w:proofErr w:type="spellEnd"/>
    </w:p>
    <w:p w:rsidR="002676A1" w:rsidRDefault="002676A1" w:rsidP="00A76DD0">
      <w:proofErr w:type="gramStart"/>
      <w:r>
        <w:t>3.combine</w:t>
      </w:r>
      <w:proofErr w:type="gramEnd"/>
      <w:r>
        <w:t xml:space="preserve"> the solutions to form the overall solution</w:t>
      </w:r>
    </w:p>
    <w:p w:rsidR="002676A1" w:rsidRDefault="002676A1" w:rsidP="00A76DD0"/>
    <w:p w:rsidR="00ED4A36" w:rsidRDefault="00ED4A36" w:rsidP="00A76DD0">
      <w:proofErr w:type="gramStart"/>
      <w:r>
        <w:t>e.g</w:t>
      </w:r>
      <w:proofErr w:type="gramEnd"/>
      <w:r>
        <w:t>. Find Max and Min</w:t>
      </w:r>
    </w:p>
    <w:p w:rsidR="00ED4A36" w:rsidRPr="002F69EA" w:rsidRDefault="00ED4A36" w:rsidP="00A76DD0">
      <w:pPr>
        <w:rPr>
          <w:color w:val="00B0F0"/>
        </w:rPr>
      </w:pPr>
      <w:r w:rsidRPr="002F69EA">
        <w:rPr>
          <w:color w:val="00B0F0"/>
        </w:rPr>
        <w:t>[</w:t>
      </w:r>
      <w:proofErr w:type="gramStart"/>
      <w:r w:rsidRPr="002F69EA">
        <w:rPr>
          <w:color w:val="00B0F0"/>
        </w:rPr>
        <w:t>divide</w:t>
      </w:r>
      <w:proofErr w:type="gramEnd"/>
      <w:r w:rsidRPr="002F69EA">
        <w:rPr>
          <w:color w:val="00B0F0"/>
        </w:rPr>
        <w:t>]Divide the n number into two halves, s1 and S2</w:t>
      </w:r>
    </w:p>
    <w:p w:rsidR="00ED4A36" w:rsidRPr="002F69EA" w:rsidRDefault="00ED4A36" w:rsidP="00A76DD0">
      <w:pPr>
        <w:rPr>
          <w:color w:val="00B0F0"/>
        </w:rPr>
      </w:pPr>
      <w:r w:rsidRPr="002F69EA">
        <w:rPr>
          <w:color w:val="00B0F0"/>
        </w:rPr>
        <w:t xml:space="preserve">[Solve]For each </w:t>
      </w:r>
      <w:proofErr w:type="gramStart"/>
      <w:r w:rsidRPr="002F69EA">
        <w:rPr>
          <w:color w:val="00B0F0"/>
        </w:rPr>
        <w:t>half,</w:t>
      </w:r>
      <w:proofErr w:type="gramEnd"/>
      <w:r w:rsidRPr="002F69EA">
        <w:rPr>
          <w:color w:val="00B0F0"/>
        </w:rPr>
        <w:t xml:space="preserve"> find the max and min</w:t>
      </w:r>
    </w:p>
    <w:p w:rsidR="00ED4A36" w:rsidRPr="002F69EA" w:rsidRDefault="00ED4A36" w:rsidP="00A76DD0">
      <w:pPr>
        <w:rPr>
          <w:color w:val="00B0F0"/>
        </w:rPr>
      </w:pPr>
      <w:r w:rsidRPr="002F69EA">
        <w:rPr>
          <w:color w:val="00B0F0"/>
        </w:rPr>
        <w:t>[Combine]max(s)=max(max(S1),max(s2)), min(S)=min(min(S1),min(S2))</w:t>
      </w:r>
    </w:p>
    <w:p w:rsidR="00ED4A36" w:rsidRDefault="002F69EA" w:rsidP="00A76DD0">
      <w:r>
        <w:t>Max(</w:t>
      </w:r>
      <w:proofErr w:type="gramStart"/>
      <w:r>
        <w:t>S[</w:t>
      </w:r>
      <w:proofErr w:type="gramEnd"/>
      <w:r>
        <w:t>1..n])</w:t>
      </w:r>
    </w:p>
    <w:p w:rsidR="002F69EA" w:rsidRDefault="002F69EA" w:rsidP="00A76DD0">
      <w:r>
        <w:t>{</w:t>
      </w:r>
    </w:p>
    <w:p w:rsidR="002F69EA" w:rsidRDefault="002F69EA" w:rsidP="00A76DD0">
      <w:r>
        <w:tab/>
      </w:r>
      <w:proofErr w:type="gramStart"/>
      <w:r>
        <w:t>If(</w:t>
      </w:r>
      <w:proofErr w:type="gramEnd"/>
      <w:r>
        <w:t xml:space="preserve">n==1) </w:t>
      </w:r>
      <w:r>
        <w:tab/>
      </w:r>
      <w:r>
        <w:tab/>
        <w:t>//base case, size=1</w:t>
      </w:r>
    </w:p>
    <w:p w:rsidR="002F69EA" w:rsidRDefault="002F69EA" w:rsidP="00A76DD0">
      <w:r>
        <w:tab/>
        <w:t>{</w:t>
      </w:r>
    </w:p>
    <w:p w:rsidR="002F69EA" w:rsidRDefault="002F69EA" w:rsidP="00A76DD0">
      <w:r>
        <w:tab/>
      </w:r>
      <w:r>
        <w:tab/>
        <w:t>Max=</w:t>
      </w:r>
      <w:proofErr w:type="gramStart"/>
      <w:r>
        <w:t>S[</w:t>
      </w:r>
      <w:proofErr w:type="gramEnd"/>
      <w:r>
        <w:t>1];min=s[1];</w:t>
      </w:r>
    </w:p>
    <w:p w:rsidR="002F69EA" w:rsidRDefault="002F69EA" w:rsidP="002F69EA">
      <w:pPr>
        <w:ind w:firstLine="420"/>
      </w:pPr>
      <w:proofErr w:type="gramStart"/>
      <w:r>
        <w:t>}else</w:t>
      </w:r>
      <w:proofErr w:type="gramEnd"/>
      <w:r>
        <w:t xml:space="preserve"> if(n==2) </w:t>
      </w:r>
      <w:r>
        <w:tab/>
      </w:r>
      <w:r>
        <w:tab/>
        <w:t>//</w:t>
      </w:r>
      <w:proofErr w:type="spellStart"/>
      <w:r>
        <w:t>base,size</w:t>
      </w:r>
      <w:proofErr w:type="spellEnd"/>
      <w:r>
        <w:t>=2</w:t>
      </w:r>
    </w:p>
    <w:p w:rsidR="002F69EA" w:rsidRDefault="002F69EA" w:rsidP="002F69EA">
      <w:pPr>
        <w:ind w:firstLine="420"/>
      </w:pPr>
      <w:r>
        <w:t>{</w:t>
      </w:r>
    </w:p>
    <w:p w:rsidR="002F69EA" w:rsidRDefault="002F69EA" w:rsidP="002F69EA">
      <w:pPr>
        <w:ind w:firstLine="420"/>
      </w:pPr>
      <w:r>
        <w:tab/>
        <w:t>If(</w:t>
      </w:r>
      <w:proofErr w:type="gramStart"/>
      <w:r>
        <w:t>S[</w:t>
      </w:r>
      <w:proofErr w:type="gramEnd"/>
      <w:r>
        <w:t>1]&gt;S[2]) {max=s[1];min=s[2];}</w:t>
      </w:r>
    </w:p>
    <w:p w:rsidR="002F69EA" w:rsidRDefault="002F69EA" w:rsidP="002F69EA">
      <w:pPr>
        <w:ind w:firstLine="420"/>
      </w:pPr>
      <w:r>
        <w:tab/>
        <w:t>Else</w:t>
      </w:r>
      <w:r>
        <w:tab/>
      </w:r>
      <w:r>
        <w:tab/>
        <w:t xml:space="preserve">  {max=</w:t>
      </w:r>
      <w:proofErr w:type="gramStart"/>
      <w:r>
        <w:t>s[</w:t>
      </w:r>
      <w:proofErr w:type="gramEnd"/>
      <w:r>
        <w:t>2];min=s[1];}</w:t>
      </w:r>
    </w:p>
    <w:p w:rsidR="002F69EA" w:rsidRDefault="002F69EA" w:rsidP="002F69EA">
      <w:pPr>
        <w:ind w:firstLine="420"/>
      </w:pPr>
      <w:proofErr w:type="gramStart"/>
      <w:r>
        <w:t>}else</w:t>
      </w:r>
      <w:proofErr w:type="gramEnd"/>
    </w:p>
    <w:p w:rsidR="002F69EA" w:rsidRDefault="002F69EA" w:rsidP="002F69EA">
      <w:pPr>
        <w:ind w:firstLine="420"/>
      </w:pPr>
      <w:r>
        <w:t>{</w:t>
      </w:r>
    </w:p>
    <w:p w:rsidR="002F69EA" w:rsidRDefault="002F69EA" w:rsidP="002F69EA">
      <w:pPr>
        <w:ind w:firstLine="420"/>
      </w:pPr>
      <w:r>
        <w:tab/>
        <w:t>Divide S into S1 and S2, each with half of elements</w:t>
      </w:r>
    </w:p>
    <w:p w:rsidR="002F69EA" w:rsidRDefault="002F69EA" w:rsidP="002F69EA">
      <w:pPr>
        <w:ind w:firstLine="420"/>
      </w:pPr>
      <w:r>
        <w:tab/>
        <w:t>(max1</w:t>
      </w:r>
      <w:proofErr w:type="gramStart"/>
      <w:r>
        <w:t>,min1</w:t>
      </w:r>
      <w:proofErr w:type="gramEnd"/>
      <w:r>
        <w:t>)=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S1)</w:t>
      </w:r>
      <w:r>
        <w:tab/>
        <w:t>//recursion</w:t>
      </w:r>
    </w:p>
    <w:p w:rsidR="002F69EA" w:rsidRDefault="002F69EA" w:rsidP="002F69EA">
      <w:pPr>
        <w:ind w:left="420" w:firstLine="420"/>
      </w:pPr>
      <w:r>
        <w:t>(max2</w:t>
      </w:r>
      <w:proofErr w:type="gramStart"/>
      <w:r>
        <w:t>,min1</w:t>
      </w:r>
      <w:proofErr w:type="gramEnd"/>
      <w:r>
        <w:t>)=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S2)</w:t>
      </w:r>
    </w:p>
    <w:p w:rsidR="002F69EA" w:rsidRDefault="002F69EA" w:rsidP="002F69EA">
      <w:pPr>
        <w:ind w:left="420" w:firstLine="420"/>
      </w:pPr>
      <w:proofErr w:type="gramStart"/>
      <w:r>
        <w:t>If(</w:t>
      </w:r>
      <w:proofErr w:type="gramEnd"/>
      <w:r>
        <w:t>max1&gt;max2)Max=max1</w:t>
      </w:r>
    </w:p>
    <w:p w:rsidR="002F69EA" w:rsidRDefault="002F69EA" w:rsidP="002F69EA">
      <w:pPr>
        <w:ind w:left="420" w:firstLine="420"/>
      </w:pPr>
      <w:r>
        <w:t xml:space="preserve">Else </w:t>
      </w:r>
      <w:r>
        <w:tab/>
      </w:r>
      <w:r>
        <w:tab/>
        <w:t>max=max2</w:t>
      </w:r>
    </w:p>
    <w:p w:rsidR="002F69EA" w:rsidRDefault="002F69EA" w:rsidP="002F69EA">
      <w:pPr>
        <w:ind w:left="420" w:firstLine="420"/>
      </w:pPr>
      <w:proofErr w:type="gramStart"/>
      <w:r>
        <w:t>If(</w:t>
      </w:r>
      <w:proofErr w:type="gramEnd"/>
      <w:r>
        <w:t>min1&lt;min2)min=min1</w:t>
      </w:r>
    </w:p>
    <w:p w:rsidR="002F69EA" w:rsidRDefault="002F69EA" w:rsidP="002F69EA">
      <w:pPr>
        <w:ind w:left="420" w:firstLine="420"/>
      </w:pPr>
      <w:r>
        <w:t>Else</w:t>
      </w:r>
      <w:r>
        <w:tab/>
      </w:r>
      <w:r>
        <w:tab/>
      </w:r>
      <w:r>
        <w:tab/>
        <w:t>min=min2</w:t>
      </w:r>
    </w:p>
    <w:p w:rsidR="002F69EA" w:rsidRDefault="002F69EA" w:rsidP="002F69EA">
      <w:pPr>
        <w:ind w:firstLine="420"/>
      </w:pPr>
      <w:r>
        <w:t>}</w:t>
      </w:r>
    </w:p>
    <w:p w:rsidR="00D660A5" w:rsidRDefault="00D660A5" w:rsidP="002F69EA">
      <w:pPr>
        <w:ind w:firstLine="420"/>
      </w:pPr>
      <w:r>
        <w:t>Return (</w:t>
      </w:r>
      <w:proofErr w:type="spellStart"/>
      <w:r>
        <w:t>max</w:t>
      </w:r>
      <w:proofErr w:type="gramStart"/>
      <w:r>
        <w:t>,min</w:t>
      </w:r>
      <w:proofErr w:type="spellEnd"/>
      <w:proofErr w:type="gramEnd"/>
      <w:r>
        <w:t>)</w:t>
      </w:r>
    </w:p>
    <w:p w:rsidR="002676A1" w:rsidRDefault="002F69EA" w:rsidP="00A76DD0">
      <w:r>
        <w:t>}</w:t>
      </w:r>
    </w:p>
    <w:p w:rsidR="007F46A7" w:rsidRDefault="00D3053C" w:rsidP="00A76DD0">
      <w:pPr>
        <w:rPr>
          <w:color w:val="00B0F0"/>
        </w:rPr>
      </w:pPr>
      <w:proofErr w:type="gramStart"/>
      <w:r w:rsidRPr="00ED0327">
        <w:rPr>
          <w:color w:val="00B0F0"/>
        </w:rPr>
        <w:t>T(</w:t>
      </w:r>
      <w:proofErr w:type="gramEnd"/>
      <w:r w:rsidRPr="00ED0327">
        <w:rPr>
          <w:color w:val="00B0F0"/>
        </w:rPr>
        <w:t>n)=2T(n/2)+2, T(2)=1,T(1)=0</w:t>
      </w:r>
    </w:p>
    <w:p w:rsidR="00ED0327" w:rsidRDefault="00ED0327" w:rsidP="00A76DD0">
      <w:pPr>
        <w:rPr>
          <w:color w:val="00B0F0"/>
        </w:rPr>
      </w:pPr>
      <w:proofErr w:type="gramStart"/>
      <w:r>
        <w:rPr>
          <w:color w:val="00B0F0"/>
        </w:rPr>
        <w:t>T(</w:t>
      </w:r>
      <w:proofErr w:type="gramEnd"/>
      <w:r>
        <w:rPr>
          <w:color w:val="00B0F0"/>
        </w:rPr>
        <w:t>n)=3n/2-2</w:t>
      </w:r>
    </w:p>
    <w:p w:rsidR="00A10A26" w:rsidRPr="00A10A26" w:rsidRDefault="00A10A26" w:rsidP="00A76DD0">
      <w:pPr>
        <w:rPr>
          <w:color w:val="FF0000"/>
        </w:rPr>
      </w:pPr>
    </w:p>
    <w:p w:rsidR="00A10A26" w:rsidRDefault="00A10A26" w:rsidP="00A76DD0">
      <w:pPr>
        <w:rPr>
          <w:color w:val="FF0000"/>
        </w:rPr>
      </w:pPr>
      <w:r w:rsidRPr="00A10A26">
        <w:rPr>
          <w:color w:val="FF0000"/>
        </w:rPr>
        <w:t>Merge Sort</w:t>
      </w:r>
    </w:p>
    <w:p w:rsidR="00450BA2" w:rsidRPr="00450BA2" w:rsidRDefault="00450BA2" w:rsidP="00450BA2">
      <w:proofErr w:type="spellStart"/>
      <w:proofErr w:type="gramStart"/>
      <w:r w:rsidRPr="00450BA2">
        <w:t>MergeSort</w:t>
      </w:r>
      <w:proofErr w:type="spellEnd"/>
      <w:r w:rsidRPr="00450BA2">
        <w:t>(</w:t>
      </w:r>
      <w:proofErr w:type="gramEnd"/>
      <w:r w:rsidRPr="00450BA2">
        <w:t>A[1..n]) {</w:t>
      </w:r>
    </w:p>
    <w:p w:rsidR="00450BA2" w:rsidRPr="00450BA2" w:rsidRDefault="00450BA2" w:rsidP="00450BA2">
      <w:pPr>
        <w:ind w:firstLine="420"/>
      </w:pPr>
      <w:proofErr w:type="gramStart"/>
      <w:r w:rsidRPr="00450BA2">
        <w:t>if</w:t>
      </w:r>
      <w:proofErr w:type="gramEnd"/>
      <w:r w:rsidRPr="00450BA2">
        <w:t xml:space="preserve"> (size of A == 1) return A;</w:t>
      </w:r>
      <w:r>
        <w:tab/>
      </w:r>
      <w:r w:rsidRPr="00450BA2">
        <w:t>/* base case, nothing to sort */</w:t>
      </w:r>
    </w:p>
    <w:p w:rsidR="00450BA2" w:rsidRPr="00450BA2" w:rsidRDefault="00450BA2" w:rsidP="00450BA2">
      <w:pPr>
        <w:ind w:firstLine="420"/>
      </w:pPr>
      <w:proofErr w:type="gramStart"/>
      <w:r w:rsidRPr="00450BA2">
        <w:t>B1 :</w:t>
      </w:r>
      <w:proofErr w:type="gramEnd"/>
      <w:r w:rsidRPr="00450BA2">
        <w:t xml:space="preserve">= </w:t>
      </w:r>
      <w:proofErr w:type="spellStart"/>
      <w:r w:rsidRPr="00450BA2">
        <w:t>MergeSort</w:t>
      </w:r>
      <w:proofErr w:type="spellEnd"/>
      <w:r w:rsidRPr="00450BA2">
        <w:t>(A[1..n/2]);</w:t>
      </w:r>
    </w:p>
    <w:p w:rsidR="00450BA2" w:rsidRPr="00450BA2" w:rsidRDefault="00450BA2" w:rsidP="00450BA2">
      <w:pPr>
        <w:ind w:firstLine="420"/>
      </w:pPr>
      <w:proofErr w:type="gramStart"/>
      <w:r w:rsidRPr="00450BA2">
        <w:t>B2 :</w:t>
      </w:r>
      <w:proofErr w:type="gramEnd"/>
      <w:r w:rsidRPr="00450BA2">
        <w:t xml:space="preserve">= </w:t>
      </w:r>
      <w:proofErr w:type="spellStart"/>
      <w:r w:rsidRPr="00450BA2">
        <w:t>MergeSort</w:t>
      </w:r>
      <w:proofErr w:type="spellEnd"/>
      <w:r w:rsidRPr="00450BA2">
        <w:t>(A[n/2+1..n]);</w:t>
      </w:r>
    </w:p>
    <w:p w:rsidR="00450BA2" w:rsidRPr="00450BA2" w:rsidRDefault="00450BA2" w:rsidP="00450BA2">
      <w:pPr>
        <w:ind w:firstLine="420"/>
      </w:pPr>
      <w:proofErr w:type="gramStart"/>
      <w:r w:rsidRPr="00450BA2">
        <w:lastRenderedPageBreak/>
        <w:t>B :=</w:t>
      </w:r>
      <w:proofErr w:type="gramEnd"/>
      <w:r w:rsidRPr="00450BA2">
        <w:t xml:space="preserve"> Merge(B1, B2);</w:t>
      </w:r>
    </w:p>
    <w:p w:rsidR="00450BA2" w:rsidRDefault="00450BA2" w:rsidP="00450BA2">
      <w:pPr>
        <w:ind w:firstLine="420"/>
      </w:pPr>
      <w:proofErr w:type="gramStart"/>
      <w:r w:rsidRPr="00450BA2">
        <w:t>return</w:t>
      </w:r>
      <w:proofErr w:type="gramEnd"/>
      <w:r w:rsidRPr="00450BA2">
        <w:t xml:space="preserve"> B; </w:t>
      </w:r>
      <w:r>
        <w:tab/>
      </w:r>
      <w:r w:rsidRPr="00450BA2">
        <w:t>/* sorted array */</w:t>
      </w:r>
    </w:p>
    <w:p w:rsidR="00450BA2" w:rsidRPr="00450BA2" w:rsidRDefault="00450BA2" w:rsidP="00450BA2">
      <w:r w:rsidRPr="00450BA2">
        <w:t>}</w:t>
      </w:r>
    </w:p>
    <w:p w:rsidR="00525727" w:rsidRDefault="00525727" w:rsidP="00525727">
      <w:r w:rsidRPr="00525727">
        <w:t xml:space="preserve">/* </w:t>
      </w:r>
    </w:p>
    <w:p w:rsidR="00525727" w:rsidRDefault="00525727" w:rsidP="00525727">
      <w:pPr>
        <w:ind w:firstLine="420"/>
      </w:pPr>
      <w:proofErr w:type="gramStart"/>
      <w:r w:rsidRPr="00525727">
        <w:t>merge</w:t>
      </w:r>
      <w:proofErr w:type="gramEnd"/>
      <w:r w:rsidRPr="00525727">
        <w:t xml:space="preserve"> two sorted array a[1..n] and b[1..n] into output c[]</w:t>
      </w:r>
    </w:p>
    <w:p w:rsidR="00525727" w:rsidRPr="00525727" w:rsidRDefault="00525727" w:rsidP="00525727">
      <w:r w:rsidRPr="00525727">
        <w:t xml:space="preserve"> */</w:t>
      </w:r>
    </w:p>
    <w:p w:rsidR="00525727" w:rsidRPr="00525727" w:rsidRDefault="00525727" w:rsidP="00525727">
      <w:proofErr w:type="gramStart"/>
      <w:r w:rsidRPr="00525727">
        <w:t>Merge(</w:t>
      </w:r>
      <w:proofErr w:type="gramEnd"/>
      <w:r w:rsidRPr="00525727">
        <w:t>) {</w:t>
      </w:r>
    </w:p>
    <w:p w:rsidR="00525727" w:rsidRPr="00525727" w:rsidRDefault="00525727" w:rsidP="00525727">
      <w:pPr>
        <w:ind w:firstLine="420"/>
      </w:pPr>
      <w:proofErr w:type="spellStart"/>
      <w:proofErr w:type="gramStart"/>
      <w:r w:rsidRPr="00525727">
        <w:t>i</w:t>
      </w:r>
      <w:proofErr w:type="spellEnd"/>
      <w:proofErr w:type="gramEnd"/>
      <w:r w:rsidRPr="00525727">
        <w:t xml:space="preserve"> := 1; j := 1; k := 1;</w:t>
      </w:r>
    </w:p>
    <w:p w:rsidR="00525727" w:rsidRPr="00525727" w:rsidRDefault="00525727" w:rsidP="00525727">
      <w:pPr>
        <w:ind w:left="420" w:firstLine="420"/>
      </w:pPr>
      <w:r w:rsidRPr="00525727">
        <w:t>/* pointer to arrays a, b, c */</w:t>
      </w:r>
    </w:p>
    <w:p w:rsidR="00525727" w:rsidRPr="00525727" w:rsidRDefault="00525727" w:rsidP="00525727">
      <w:pPr>
        <w:ind w:firstLine="420"/>
      </w:pPr>
      <w:proofErr w:type="gramStart"/>
      <w:r w:rsidRPr="00525727">
        <w:t>while</w:t>
      </w:r>
      <w:proofErr w:type="gramEnd"/>
      <w:r w:rsidRPr="00525727">
        <w:t xml:space="preserve"> (</w:t>
      </w:r>
      <w:proofErr w:type="spellStart"/>
      <w:r w:rsidRPr="00525727">
        <w:t>i</w:t>
      </w:r>
      <w:proofErr w:type="spellEnd"/>
      <w:r w:rsidRPr="00525727">
        <w:t xml:space="preserve"> &lt;= n and j &lt;= n) {</w:t>
      </w:r>
    </w:p>
    <w:p w:rsidR="00525727" w:rsidRPr="00525727" w:rsidRDefault="00525727" w:rsidP="00525727">
      <w:pPr>
        <w:ind w:firstLine="420"/>
      </w:pPr>
      <w:proofErr w:type="gramStart"/>
      <w:r w:rsidRPr="00525727">
        <w:t>if</w:t>
      </w:r>
      <w:proofErr w:type="gramEnd"/>
      <w:r w:rsidRPr="00525727">
        <w:t xml:space="preserve"> (a[</w:t>
      </w:r>
      <w:proofErr w:type="spellStart"/>
      <w:r w:rsidRPr="00525727">
        <w:t>i</w:t>
      </w:r>
      <w:proofErr w:type="spellEnd"/>
      <w:r w:rsidRPr="00525727">
        <w:t>] &lt; b[j])</w:t>
      </w:r>
    </w:p>
    <w:p w:rsidR="00525727" w:rsidRPr="00525727" w:rsidRDefault="00525727" w:rsidP="00525727">
      <w:pPr>
        <w:ind w:left="420" w:firstLine="420"/>
      </w:pPr>
      <w:r w:rsidRPr="00525727">
        <w:t>{</w:t>
      </w:r>
      <w:proofErr w:type="gramStart"/>
      <w:r w:rsidRPr="00525727">
        <w:t>c[</w:t>
      </w:r>
      <w:proofErr w:type="gramEnd"/>
      <w:r w:rsidRPr="00525727">
        <w:t>k] := a[</w:t>
      </w:r>
      <w:proofErr w:type="spellStart"/>
      <w:r w:rsidRPr="00525727">
        <w:t>i</w:t>
      </w:r>
      <w:proofErr w:type="spellEnd"/>
      <w:r w:rsidRPr="00525727">
        <w:t xml:space="preserve">]; </w:t>
      </w:r>
      <w:proofErr w:type="spellStart"/>
      <w:r w:rsidRPr="00525727">
        <w:t>i</w:t>
      </w:r>
      <w:proofErr w:type="spellEnd"/>
      <w:r w:rsidRPr="00525727">
        <w:t>++; k++; }</w:t>
      </w:r>
    </w:p>
    <w:p w:rsidR="00525727" w:rsidRPr="00525727" w:rsidRDefault="00525727" w:rsidP="00525727">
      <w:pPr>
        <w:ind w:left="420"/>
      </w:pPr>
      <w:proofErr w:type="gramStart"/>
      <w:r w:rsidRPr="00525727">
        <w:t>else</w:t>
      </w:r>
      <w:proofErr w:type="gramEnd"/>
      <w:r w:rsidRPr="00525727">
        <w:t xml:space="preserve"> {c[k] := b[j]; j++; k++; }</w:t>
      </w:r>
    </w:p>
    <w:p w:rsidR="00525727" w:rsidRPr="00525727" w:rsidRDefault="00525727" w:rsidP="00525727">
      <w:pPr>
        <w:ind w:firstLine="420"/>
      </w:pPr>
      <w:r w:rsidRPr="00525727">
        <w:t>}</w:t>
      </w:r>
    </w:p>
    <w:p w:rsidR="00525727" w:rsidRPr="00525727" w:rsidRDefault="00525727" w:rsidP="00525727">
      <w:pPr>
        <w:ind w:firstLine="420"/>
      </w:pPr>
      <w:r w:rsidRPr="00525727">
        <w:t>Copy all remaining elements</w:t>
      </w:r>
    </w:p>
    <w:p w:rsidR="00A10A26" w:rsidRDefault="00525727" w:rsidP="00525727">
      <w:r w:rsidRPr="00525727">
        <w:t>}</w:t>
      </w:r>
    </w:p>
    <w:p w:rsidR="004B258D" w:rsidRDefault="004B258D" w:rsidP="00525727"/>
    <w:p w:rsidR="004B258D" w:rsidRPr="00473DED" w:rsidRDefault="004B258D" w:rsidP="00525727">
      <w:pPr>
        <w:rPr>
          <w:color w:val="00B0F0"/>
        </w:rPr>
      </w:pPr>
      <w:proofErr w:type="gramStart"/>
      <w:r w:rsidRPr="00473DED">
        <w:rPr>
          <w:color w:val="00B0F0"/>
        </w:rPr>
        <w:t>T(</w:t>
      </w:r>
      <w:proofErr w:type="gramEnd"/>
      <w:r w:rsidRPr="00473DED">
        <w:rPr>
          <w:color w:val="00B0F0"/>
        </w:rPr>
        <w:t>n)=2T(n/2)+O(n)</w:t>
      </w:r>
    </w:p>
    <w:p w:rsidR="004B258D" w:rsidRPr="00473DED" w:rsidRDefault="004B258D" w:rsidP="00525727">
      <w:pPr>
        <w:rPr>
          <w:color w:val="00B0F0"/>
        </w:rPr>
      </w:pPr>
      <w:r w:rsidRPr="00473DED">
        <w:rPr>
          <w:color w:val="00B0F0"/>
        </w:rPr>
        <w:t xml:space="preserve">So </w:t>
      </w:r>
      <w:proofErr w:type="gramStart"/>
      <w:r w:rsidRPr="00473DED">
        <w:rPr>
          <w:color w:val="00B0F0"/>
        </w:rPr>
        <w:t>T(</w:t>
      </w:r>
      <w:proofErr w:type="gramEnd"/>
      <w:r w:rsidRPr="00473DED">
        <w:rPr>
          <w:color w:val="00B0F0"/>
        </w:rPr>
        <w:t>n)=O(n log n)</w:t>
      </w:r>
    </w:p>
    <w:p w:rsidR="00A10A26" w:rsidRPr="00A10A26" w:rsidRDefault="00A10A26" w:rsidP="00A76DD0">
      <w:bookmarkStart w:id="0" w:name="_GoBack"/>
      <w:bookmarkEnd w:id="0"/>
    </w:p>
    <w:sectPr w:rsidR="00A10A26" w:rsidRPr="00A1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20" w:rsidRDefault="00BC4920" w:rsidP="00DA4AE0">
      <w:r>
        <w:separator/>
      </w:r>
    </w:p>
  </w:endnote>
  <w:endnote w:type="continuationSeparator" w:id="0">
    <w:p w:rsidR="00BC4920" w:rsidRDefault="00BC4920" w:rsidP="00DA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20" w:rsidRDefault="00BC4920" w:rsidP="00DA4AE0">
      <w:r>
        <w:separator/>
      </w:r>
    </w:p>
  </w:footnote>
  <w:footnote w:type="continuationSeparator" w:id="0">
    <w:p w:rsidR="00BC4920" w:rsidRDefault="00BC4920" w:rsidP="00DA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AE0"/>
    <w:rsid w:val="00050461"/>
    <w:rsid w:val="00164B5F"/>
    <w:rsid w:val="0024666D"/>
    <w:rsid w:val="002676A1"/>
    <w:rsid w:val="002C47D8"/>
    <w:rsid w:val="002F69EA"/>
    <w:rsid w:val="00346395"/>
    <w:rsid w:val="00386809"/>
    <w:rsid w:val="0039580C"/>
    <w:rsid w:val="003B258B"/>
    <w:rsid w:val="003B7A79"/>
    <w:rsid w:val="00450BA2"/>
    <w:rsid w:val="00473DED"/>
    <w:rsid w:val="004B258D"/>
    <w:rsid w:val="004D0E3F"/>
    <w:rsid w:val="00502215"/>
    <w:rsid w:val="00516C50"/>
    <w:rsid w:val="00525727"/>
    <w:rsid w:val="005D4FFB"/>
    <w:rsid w:val="0062063D"/>
    <w:rsid w:val="00646F2B"/>
    <w:rsid w:val="006632D2"/>
    <w:rsid w:val="0070315A"/>
    <w:rsid w:val="00755756"/>
    <w:rsid w:val="007B007B"/>
    <w:rsid w:val="007F42FB"/>
    <w:rsid w:val="007F46A7"/>
    <w:rsid w:val="00804811"/>
    <w:rsid w:val="0085390A"/>
    <w:rsid w:val="00884741"/>
    <w:rsid w:val="008B29DE"/>
    <w:rsid w:val="008E4540"/>
    <w:rsid w:val="00964DD0"/>
    <w:rsid w:val="0099421F"/>
    <w:rsid w:val="009C7A15"/>
    <w:rsid w:val="009D139B"/>
    <w:rsid w:val="009F2847"/>
    <w:rsid w:val="009F6DA1"/>
    <w:rsid w:val="00A10A26"/>
    <w:rsid w:val="00A472A8"/>
    <w:rsid w:val="00A50F89"/>
    <w:rsid w:val="00A76DD0"/>
    <w:rsid w:val="00B30412"/>
    <w:rsid w:val="00B8583A"/>
    <w:rsid w:val="00BC4920"/>
    <w:rsid w:val="00D3053C"/>
    <w:rsid w:val="00D660A5"/>
    <w:rsid w:val="00D7620D"/>
    <w:rsid w:val="00DA4AE0"/>
    <w:rsid w:val="00E95EB2"/>
    <w:rsid w:val="00EB6B2F"/>
    <w:rsid w:val="00EC6CB0"/>
    <w:rsid w:val="00ED0327"/>
    <w:rsid w:val="00ED4A36"/>
    <w:rsid w:val="00F3320E"/>
    <w:rsid w:val="00F55E27"/>
    <w:rsid w:val="00F812D5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4A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A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4A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9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6E2B9C82.dotm</Template>
  <TotalTime>446</TotalTime>
  <Pages>8</Pages>
  <Words>611</Words>
  <Characters>3484</Characters>
  <Application>Microsoft Office Word</Application>
  <DocSecurity>0</DocSecurity>
  <Lines>29</Lines>
  <Paragraphs>8</Paragraphs>
  <ScaleCrop>false</ScaleCrop>
  <Company>MS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yt95</cp:lastModifiedBy>
  <cp:revision>52</cp:revision>
  <dcterms:created xsi:type="dcterms:W3CDTF">2015-02-09T17:38:00Z</dcterms:created>
  <dcterms:modified xsi:type="dcterms:W3CDTF">2015-02-12T12:37:00Z</dcterms:modified>
</cp:coreProperties>
</file>